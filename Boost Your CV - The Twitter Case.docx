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88F36" w14:textId="417ED226" w:rsidR="00CA0E71" w:rsidRPr="00514A0A" w:rsidRDefault="00AD1089" w:rsidP="00BD0076">
      <w:pPr>
        <w:pStyle w:val="CoverPage"/>
      </w:pPr>
      <w:bookmarkStart w:id="0" w:name="_GoBack"/>
      <w:bookmarkEnd w:id="0"/>
      <w:r>
        <w:t>“</w:t>
      </w:r>
      <w:r w:rsidR="00680FB9">
        <w:t>Boost-Your-</w:t>
      </w:r>
      <w:r>
        <w:t>CV</w:t>
      </w:r>
      <w:r w:rsidR="00680FB9">
        <w:t>-Case</w:t>
      </w:r>
      <w:r>
        <w:t>”</w:t>
      </w:r>
    </w:p>
    <w:p w14:paraId="6B396204" w14:textId="6B4EC7FA" w:rsidR="00B0524D" w:rsidRPr="00514A0A" w:rsidRDefault="0094595C" w:rsidP="0094595C">
      <w:pPr>
        <w:pStyle w:val="Introduction"/>
        <w:jc w:val="both"/>
      </w:pPr>
      <w:r>
        <w:t>Th</w:t>
      </w:r>
      <w:r w:rsidR="00C02314">
        <w:t>e</w:t>
      </w:r>
      <w:r w:rsidR="00564534">
        <w:t>se</w:t>
      </w:r>
      <w:r w:rsidR="00AD1089">
        <w:t xml:space="preserve"> cases aim to </w:t>
      </w:r>
      <w:r w:rsidR="00680FB9">
        <w:t>involve</w:t>
      </w:r>
      <w:r w:rsidR="00AD1089">
        <w:t xml:space="preserve"> aspects of </w:t>
      </w:r>
      <w:r w:rsidR="00680FB9">
        <w:rPr>
          <w:rStyle w:val="Emphasis"/>
        </w:rPr>
        <w:t xml:space="preserve">Competence, Creativity </w:t>
      </w:r>
      <w:r w:rsidR="00680FB9">
        <w:t xml:space="preserve">and </w:t>
      </w:r>
      <w:r w:rsidR="00680FB9">
        <w:rPr>
          <w:rStyle w:val="Emphasis"/>
        </w:rPr>
        <w:t>Business Sense</w:t>
      </w:r>
      <w:r w:rsidR="00CA0E71" w:rsidRPr="00AD1089">
        <w:t xml:space="preserve">. </w:t>
      </w:r>
      <w:r w:rsidR="00680FB9">
        <w:t xml:space="preserve">Possessing a blend of these values is what Netlight believes makes a </w:t>
      </w:r>
      <w:r w:rsidR="00680FB9">
        <w:rPr>
          <w:rStyle w:val="Emphasis"/>
        </w:rPr>
        <w:t>Genuine Consultant</w:t>
      </w:r>
      <w:r w:rsidR="00CA0E71" w:rsidRPr="00680FB9">
        <w:rPr>
          <w:rStyle w:val="Emphasis"/>
        </w:rPr>
        <w:t>.</w:t>
      </w:r>
      <w:r w:rsidR="00C23288" w:rsidRPr="00680FB9">
        <w:t xml:space="preserve"> </w:t>
      </w:r>
      <w:r w:rsidR="00F6727A">
        <w:t>The cases are intended</w:t>
      </w:r>
      <w:r w:rsidR="00680FB9">
        <w:t xml:space="preserve"> to give you valuable knowledge</w:t>
      </w:r>
      <w:r w:rsidR="005A0842">
        <w:t>,</w:t>
      </w:r>
      <w:r w:rsidR="00680FB9">
        <w:t xml:space="preserve"> </w:t>
      </w:r>
      <w:r w:rsidR="005A0842">
        <w:t xml:space="preserve">as well as being </w:t>
      </w:r>
      <w:r w:rsidR="005A0842">
        <w:rPr>
          <w:rStyle w:val="Emphasis"/>
        </w:rPr>
        <w:t>con</w:t>
      </w:r>
      <w:r w:rsidR="00680FB9">
        <w:rPr>
          <w:rStyle w:val="Emphasis"/>
        </w:rPr>
        <w:t>crete projects to include in your future CV</w:t>
      </w:r>
      <w:r w:rsidR="00680FB9">
        <w:t>.</w:t>
      </w:r>
    </w:p>
    <w:p w14:paraId="4D1CF81E" w14:textId="7B1BAAE5" w:rsidR="00E449E4" w:rsidRPr="00E449E4" w:rsidRDefault="006C1F94" w:rsidP="00E449E4">
      <w:pPr>
        <w:pStyle w:val="Heading1"/>
        <w:numPr>
          <w:ilvl w:val="0"/>
          <w:numId w:val="0"/>
        </w:numPr>
      </w:pPr>
      <w:bookmarkStart w:id="1" w:name="_Toc307520296"/>
      <w:bookmarkStart w:id="2" w:name="_Toc315378595"/>
      <w:r w:rsidRPr="00E449E4">
        <w:br w:type="column"/>
      </w:r>
      <w:bookmarkEnd w:id="1"/>
      <w:bookmarkEnd w:id="2"/>
      <w:r w:rsidR="00E449E4" w:rsidRPr="00E449E4">
        <w:lastRenderedPageBreak/>
        <w:t xml:space="preserve">Social media - </w:t>
      </w:r>
      <w:r w:rsidR="00CC4047">
        <w:t>mobile</w:t>
      </w:r>
    </w:p>
    <w:p w14:paraId="7D9E6ED3" w14:textId="0C871ED3" w:rsidR="00E449E4" w:rsidRPr="00E449E4" w:rsidRDefault="00E449E4" w:rsidP="00E449E4">
      <w:pPr>
        <w:pStyle w:val="Introduction"/>
      </w:pPr>
      <w:r w:rsidRPr="00E449E4">
        <w:t>Twitter is the major actor when it comes to social media.</w:t>
      </w:r>
      <w:r w:rsidR="00B65D09">
        <w:t xml:space="preserve"> As it is difficult to compete with T</w:t>
      </w:r>
      <w:r w:rsidRPr="00E449E4">
        <w:t>witter on a global basis the only option is to go local. A potential client has contacted you and asked you to develop a local competitor to Twitter for the mobile market.</w:t>
      </w:r>
    </w:p>
    <w:p w14:paraId="420E8E90" w14:textId="77777777" w:rsidR="00E449E4" w:rsidRPr="00E449E4" w:rsidRDefault="00E449E4" w:rsidP="00E449E4">
      <w:pPr>
        <w:pStyle w:val="Heading2"/>
        <w:numPr>
          <w:ilvl w:val="0"/>
          <w:numId w:val="0"/>
        </w:numPr>
      </w:pPr>
      <w:r w:rsidRPr="00E449E4">
        <w:t>Assignment</w:t>
      </w:r>
    </w:p>
    <w:p w14:paraId="437FF22B" w14:textId="41D57FCD" w:rsidR="00E449E4" w:rsidRPr="00E449E4" w:rsidRDefault="00E449E4" w:rsidP="00E449E4">
      <w:pPr>
        <w:rPr>
          <w:lang w:val="en-US"/>
        </w:rPr>
      </w:pPr>
      <w:r w:rsidRPr="00E449E4">
        <w:rPr>
          <w:lang w:val="en-US"/>
        </w:rPr>
        <w:t>Implement a mobile a</w:t>
      </w:r>
      <w:r w:rsidR="00B65D09">
        <w:rPr>
          <w:lang w:val="en-US"/>
        </w:rPr>
        <w:t>pp that is your own version of T</w:t>
      </w:r>
      <w:r w:rsidRPr="00E449E4">
        <w:rPr>
          <w:lang w:val="en-US"/>
        </w:rPr>
        <w:t>witter. The system should be built using a backend that provides an API to the mobile application so in the future the system can be extended with a webpage where the end-user consume and create tweets.</w:t>
      </w:r>
    </w:p>
    <w:p w14:paraId="1E7A3CE1" w14:textId="77777777" w:rsidR="00E449E4" w:rsidRPr="00E449E4" w:rsidRDefault="00E449E4" w:rsidP="00E449E4">
      <w:pPr>
        <w:pStyle w:val="Heading2"/>
        <w:numPr>
          <w:ilvl w:val="0"/>
          <w:numId w:val="0"/>
        </w:numPr>
      </w:pPr>
      <w:r w:rsidRPr="00E449E4">
        <w:t>Functional Requirements</w:t>
      </w:r>
    </w:p>
    <w:p w14:paraId="527E54BC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The system should be able to handle multiple users</w:t>
      </w:r>
    </w:p>
    <w:p w14:paraId="538597B2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Tweeting should be as simple as possible</w:t>
      </w:r>
    </w:p>
    <w:p w14:paraId="47197AFB" w14:textId="77777777" w:rsidR="00E449E4" w:rsidRPr="00E449E4" w:rsidRDefault="00E449E4" w:rsidP="00E449E4">
      <w:pPr>
        <w:pStyle w:val="Heading2"/>
        <w:numPr>
          <w:ilvl w:val="0"/>
          <w:numId w:val="0"/>
        </w:numPr>
      </w:pPr>
      <w:r w:rsidRPr="00E449E4">
        <w:t>Technical Requirements</w:t>
      </w:r>
    </w:p>
    <w:p w14:paraId="378FB791" w14:textId="333E7B5C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The backend can be written in any language you want (i.e</w:t>
      </w:r>
      <w:r w:rsidR="00C97321">
        <w:rPr>
          <w:lang w:val="en-US"/>
        </w:rPr>
        <w:t>.</w:t>
      </w:r>
      <w:r w:rsidRPr="00E449E4">
        <w:rPr>
          <w:lang w:val="en-US"/>
        </w:rPr>
        <w:t xml:space="preserve"> Java, .</w:t>
      </w:r>
      <w:r w:rsidR="00C97321">
        <w:rPr>
          <w:lang w:val="en-US"/>
        </w:rPr>
        <w:t>NET, Python</w:t>
      </w:r>
      <w:r w:rsidRPr="00E449E4">
        <w:rPr>
          <w:lang w:val="en-US"/>
        </w:rPr>
        <w:t>, Ruby or something else)</w:t>
      </w:r>
    </w:p>
    <w:p w14:paraId="1F81FAFD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The mobile application should be either a native IOS or native Android (or both?) application</w:t>
      </w:r>
    </w:p>
    <w:p w14:paraId="5886700F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The code should have a high test-coverage</w:t>
      </w:r>
    </w:p>
    <w:p w14:paraId="3885D979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 xml:space="preserve">Version-control should be used (either GIT, SVN or TFS) </w:t>
      </w:r>
    </w:p>
    <w:p w14:paraId="01F4D1A0" w14:textId="77777777" w:rsidR="00E449E4" w:rsidRPr="00E449E4" w:rsidRDefault="00E449E4" w:rsidP="00E449E4">
      <w:pPr>
        <w:pStyle w:val="Heading2"/>
        <w:numPr>
          <w:ilvl w:val="0"/>
          <w:numId w:val="0"/>
        </w:numPr>
      </w:pPr>
      <w:r w:rsidRPr="00E449E4">
        <w:t>Control Questions</w:t>
      </w:r>
    </w:p>
    <w:p w14:paraId="281A925C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How can the application be built scalable from day one?</w:t>
      </w:r>
    </w:p>
    <w:p w14:paraId="1E6DA5D9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What affects the choice of technologies used?</w:t>
      </w:r>
    </w:p>
    <w:p w14:paraId="6F8038D1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Can we use some already existing frameworks?</w:t>
      </w:r>
    </w:p>
    <w:p w14:paraId="2510929A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How much effort is estimated to build a minimum viable product?</w:t>
      </w:r>
    </w:p>
    <w:p w14:paraId="6AA8FD23" w14:textId="77777777" w:rsidR="00E449E4" w:rsidRDefault="00E449E4">
      <w:pPr>
        <w:tabs>
          <w:tab w:val="clear" w:pos="709"/>
          <w:tab w:val="clear" w:pos="1417"/>
          <w:tab w:val="clear" w:pos="2126"/>
          <w:tab w:val="clear" w:pos="2835"/>
          <w:tab w:val="clear" w:pos="3543"/>
          <w:tab w:val="clear" w:pos="4252"/>
          <w:tab w:val="clear" w:pos="4961"/>
          <w:tab w:val="clear" w:pos="5669"/>
          <w:tab w:val="clear" w:pos="6378"/>
          <w:tab w:val="clear" w:pos="7087"/>
          <w:tab w:val="clear" w:pos="7795"/>
          <w:tab w:val="clear" w:pos="8504"/>
          <w:tab w:val="clear" w:pos="9213"/>
        </w:tabs>
        <w:spacing w:after="200" w:line="276" w:lineRule="auto"/>
        <w:jc w:val="left"/>
        <w:rPr>
          <w:rFonts w:ascii="Century Gothic" w:hAnsi="Century Gothic"/>
          <w:b/>
          <w:color w:val="37165D" w:themeColor="accent1"/>
          <w:spacing w:val="-17"/>
          <w:sz w:val="52"/>
          <w:szCs w:val="84"/>
          <w:lang w:val="en-US"/>
        </w:rPr>
      </w:pPr>
      <w:r w:rsidRPr="00B65D09">
        <w:rPr>
          <w:lang w:val="en-US"/>
        </w:rPr>
        <w:br w:type="page"/>
      </w:r>
    </w:p>
    <w:p w14:paraId="39442AB1" w14:textId="4207CF74" w:rsidR="00E449E4" w:rsidRPr="00E449E4" w:rsidRDefault="00E449E4" w:rsidP="00E449E4">
      <w:pPr>
        <w:pStyle w:val="Heading1"/>
        <w:numPr>
          <w:ilvl w:val="0"/>
          <w:numId w:val="0"/>
        </w:numPr>
      </w:pPr>
      <w:r w:rsidRPr="00E449E4">
        <w:lastRenderedPageBreak/>
        <w:t xml:space="preserve">Social media - </w:t>
      </w:r>
      <w:r w:rsidR="00CC4047">
        <w:t>Web</w:t>
      </w:r>
    </w:p>
    <w:p w14:paraId="71ADFF29" w14:textId="50A27F20" w:rsidR="00E449E4" w:rsidRPr="00E449E4" w:rsidRDefault="00E449E4" w:rsidP="00E449E4">
      <w:pPr>
        <w:pStyle w:val="Introduction"/>
      </w:pPr>
      <w:r w:rsidRPr="00E449E4">
        <w:t xml:space="preserve">Twitter is the major actor when it comes to social media. As it is </w:t>
      </w:r>
      <w:r w:rsidR="00B65D09">
        <w:t>difficult to compete with T</w:t>
      </w:r>
      <w:r w:rsidRPr="00E449E4">
        <w:t>witter on a global basis the only option is to go local. A potential client has contacted you and asked you to develop a local competitor to Twitter for the online market.</w:t>
      </w:r>
    </w:p>
    <w:p w14:paraId="3B22B045" w14:textId="77777777" w:rsidR="00E449E4" w:rsidRPr="00E449E4" w:rsidRDefault="00E449E4" w:rsidP="00E449E4">
      <w:pPr>
        <w:pStyle w:val="Heading2"/>
        <w:numPr>
          <w:ilvl w:val="0"/>
          <w:numId w:val="0"/>
        </w:numPr>
      </w:pPr>
      <w:r w:rsidRPr="00E449E4">
        <w:t>Assignment</w:t>
      </w:r>
    </w:p>
    <w:p w14:paraId="3CD121F4" w14:textId="4873CC24" w:rsidR="00E449E4" w:rsidRPr="00E449E4" w:rsidRDefault="00E449E4" w:rsidP="00E449E4">
      <w:pPr>
        <w:rPr>
          <w:lang w:val="en-US"/>
        </w:rPr>
      </w:pPr>
      <w:r w:rsidRPr="00E449E4">
        <w:rPr>
          <w:lang w:val="en-US"/>
        </w:rPr>
        <w:t>Implement a web a</w:t>
      </w:r>
      <w:r w:rsidR="00B65D09">
        <w:rPr>
          <w:lang w:val="en-US"/>
        </w:rPr>
        <w:t>pp that is your own version of T</w:t>
      </w:r>
      <w:r w:rsidRPr="00E449E4">
        <w:rPr>
          <w:lang w:val="en-US"/>
        </w:rPr>
        <w:t>witter. The system should be built using a backend that provides an API to the web application so in the future the system can be extended with a mobile application where the end-user consume and create tweets.</w:t>
      </w:r>
    </w:p>
    <w:p w14:paraId="3E107425" w14:textId="77777777" w:rsidR="00E449E4" w:rsidRPr="00E449E4" w:rsidRDefault="00E449E4" w:rsidP="00E449E4">
      <w:pPr>
        <w:pStyle w:val="Heading2"/>
        <w:numPr>
          <w:ilvl w:val="0"/>
          <w:numId w:val="0"/>
        </w:numPr>
      </w:pPr>
      <w:r w:rsidRPr="00E449E4">
        <w:t>Functional Requirements</w:t>
      </w:r>
    </w:p>
    <w:p w14:paraId="18447581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The system should be able to handle multiple users</w:t>
      </w:r>
    </w:p>
    <w:p w14:paraId="155C82F9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Tweeting should be as simple as possible</w:t>
      </w:r>
    </w:p>
    <w:p w14:paraId="19194B46" w14:textId="77777777" w:rsidR="00E449E4" w:rsidRPr="00E449E4" w:rsidRDefault="00E449E4" w:rsidP="00E449E4">
      <w:pPr>
        <w:pStyle w:val="Heading2"/>
        <w:numPr>
          <w:ilvl w:val="0"/>
          <w:numId w:val="0"/>
        </w:numPr>
      </w:pPr>
      <w:r w:rsidRPr="00E449E4">
        <w:t>Technical Requirements</w:t>
      </w:r>
    </w:p>
    <w:p w14:paraId="7A697479" w14:textId="0AF03936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The backend can be written in any language you want (i.e</w:t>
      </w:r>
      <w:r w:rsidR="00C97321">
        <w:rPr>
          <w:lang w:val="en-US"/>
        </w:rPr>
        <w:t>.</w:t>
      </w:r>
      <w:r w:rsidRPr="00E449E4">
        <w:rPr>
          <w:lang w:val="en-US"/>
        </w:rPr>
        <w:t xml:space="preserve"> Java, .NET, Python, Ruby or something else)</w:t>
      </w:r>
    </w:p>
    <w:p w14:paraId="3AA64111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 xml:space="preserve">The web-application should use HTML5, </w:t>
      </w:r>
      <w:proofErr w:type="spellStart"/>
      <w:r w:rsidRPr="00E449E4">
        <w:rPr>
          <w:lang w:val="en-US"/>
        </w:rPr>
        <w:t>Javascript</w:t>
      </w:r>
      <w:proofErr w:type="spellEnd"/>
      <w:r w:rsidRPr="00E449E4">
        <w:rPr>
          <w:lang w:val="en-US"/>
        </w:rPr>
        <w:t xml:space="preserve"> (</w:t>
      </w:r>
      <w:proofErr w:type="spellStart"/>
      <w:r w:rsidRPr="00E449E4">
        <w:rPr>
          <w:lang w:val="en-US"/>
        </w:rPr>
        <w:t>i.e</w:t>
      </w:r>
      <w:proofErr w:type="spellEnd"/>
      <w:r w:rsidRPr="00E449E4">
        <w:rPr>
          <w:lang w:val="en-US"/>
        </w:rPr>
        <w:t xml:space="preserve"> </w:t>
      </w:r>
      <w:proofErr w:type="spellStart"/>
      <w:r w:rsidRPr="00E449E4">
        <w:rPr>
          <w:lang w:val="en-US"/>
        </w:rPr>
        <w:t>AngularJS</w:t>
      </w:r>
      <w:proofErr w:type="spellEnd"/>
      <w:r w:rsidRPr="00E449E4">
        <w:rPr>
          <w:lang w:val="en-US"/>
        </w:rPr>
        <w:t>, JQuery and so on)</w:t>
      </w:r>
    </w:p>
    <w:p w14:paraId="171AED70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The code should have a high test-coverage (at least the backend)</w:t>
      </w:r>
    </w:p>
    <w:p w14:paraId="7F13A75E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 xml:space="preserve">Version-control should be used (either GIT, SVN or TFS) </w:t>
      </w:r>
    </w:p>
    <w:p w14:paraId="3008BE81" w14:textId="77777777" w:rsidR="00E449E4" w:rsidRPr="00E449E4" w:rsidRDefault="00E449E4" w:rsidP="00E449E4">
      <w:pPr>
        <w:pStyle w:val="Heading2"/>
        <w:numPr>
          <w:ilvl w:val="0"/>
          <w:numId w:val="0"/>
        </w:numPr>
      </w:pPr>
      <w:r w:rsidRPr="00E449E4">
        <w:t>Control Questions</w:t>
      </w:r>
    </w:p>
    <w:p w14:paraId="5A81305B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How can the application be built scalable from day one?</w:t>
      </w:r>
    </w:p>
    <w:p w14:paraId="2928F691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What affects the choice of technologies used?</w:t>
      </w:r>
    </w:p>
    <w:p w14:paraId="2387D48C" w14:textId="77777777" w:rsidR="00E449E4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Can we use some already existing frameworks?</w:t>
      </w:r>
    </w:p>
    <w:p w14:paraId="0B27658F" w14:textId="6DB68F26" w:rsidR="001970D8" w:rsidRPr="00E449E4" w:rsidRDefault="00E449E4" w:rsidP="00E449E4">
      <w:pPr>
        <w:pStyle w:val="ListParagraph"/>
        <w:rPr>
          <w:lang w:val="en-US"/>
        </w:rPr>
      </w:pPr>
      <w:r w:rsidRPr="00E449E4">
        <w:rPr>
          <w:lang w:val="en-US"/>
        </w:rPr>
        <w:t>How much effort is estimated to build a minimum viable product?</w:t>
      </w:r>
    </w:p>
    <w:sectPr w:rsidR="001970D8" w:rsidRPr="00E449E4" w:rsidSect="0091437F">
      <w:headerReference w:type="default" r:id="rId9"/>
      <w:footerReference w:type="default" r:id="rId10"/>
      <w:footerReference w:type="first" r:id="rId11"/>
      <w:pgSz w:w="11906" w:h="16838"/>
      <w:pgMar w:top="1418" w:right="1701" w:bottom="2268" w:left="1701" w:header="709" w:footer="874" w:gutter="0"/>
      <w:pgNumType w:start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550A05" w15:done="0"/>
  <w15:commentEx w15:paraId="785D24F0" w15:done="0"/>
  <w15:commentEx w15:paraId="3694AC19" w15:done="0"/>
  <w15:commentEx w15:paraId="5F2436C9" w15:done="0"/>
  <w15:commentEx w15:paraId="04F3BE94" w15:done="0"/>
  <w15:commentEx w15:paraId="1D6B6F9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D329D" w14:textId="77777777" w:rsidR="00E07BC2" w:rsidRDefault="00E07BC2" w:rsidP="00214939">
      <w:r>
        <w:separator/>
      </w:r>
    </w:p>
  </w:endnote>
  <w:endnote w:type="continuationSeparator" w:id="0">
    <w:p w14:paraId="33C8E57E" w14:textId="77777777" w:rsidR="00E07BC2" w:rsidRDefault="00E07BC2" w:rsidP="0021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eXGyreAdventor">
    <w:altName w:val="Arial"/>
    <w:panose1 w:val="00000000000000000000"/>
    <w:charset w:val="00"/>
    <w:family w:val="modern"/>
    <w:notTrueType/>
    <w:pitch w:val="variable"/>
    <w:sig w:usb0="20000287" w:usb1="00000000" w:usb2="00000000" w:usb3="00000000" w:csb0="00000197" w:csb1="00000000"/>
  </w:font>
  <w:font w:name="PT Serif">
    <w:panose1 w:val="020A0603040505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T Sans">
    <w:altName w:val="Arial"/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GranjonLTStd">
    <w:altName w:val="Granjon 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118A2" w14:textId="77777777" w:rsidR="0091437F" w:rsidRDefault="0091437F" w:rsidP="00214939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7B5B600" wp14:editId="6113DA8A">
          <wp:simplePos x="0" y="0"/>
          <wp:positionH relativeFrom="page">
            <wp:posOffset>6223635</wp:posOffset>
          </wp:positionH>
          <wp:positionV relativeFrom="page">
            <wp:posOffset>10164445</wp:posOffset>
          </wp:positionV>
          <wp:extent cx="767715" cy="19113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8096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51B3D758" wp14:editId="7B59246E">
              <wp:simplePos x="0" y="0"/>
              <wp:positionH relativeFrom="page">
                <wp:posOffset>7296150</wp:posOffset>
              </wp:positionH>
              <wp:positionV relativeFrom="page">
                <wp:posOffset>10027285</wp:posOffset>
              </wp:positionV>
              <wp:extent cx="274320" cy="669925"/>
              <wp:effectExtent l="0" t="0" r="0" b="0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320" cy="669925"/>
                      </a:xfrm>
                      <a:prstGeom prst="rect">
                        <a:avLst/>
                      </a:prstGeom>
                      <a:solidFill>
                        <a:srgbClr val="CC99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325F32B" id="Rectangle 7" o:spid="_x0000_s1026" style="position:absolute;margin-left:574.5pt;margin-top:789.55pt;width:21.6pt;height:52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" o:allowincell="f" fillcolor="#c93" stroked="f">
              <w10:wrap anchorx="page" anchory="page"/>
            </v:rect>
          </w:pict>
        </mc:Fallback>
      </mc:AlternateContent>
    </w:r>
    <w:r w:rsidR="0098096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5D78B85" wp14:editId="59103506">
              <wp:simplePos x="0" y="0"/>
              <wp:positionH relativeFrom="page">
                <wp:posOffset>1270</wp:posOffset>
              </wp:positionH>
              <wp:positionV relativeFrom="page">
                <wp:posOffset>10027285</wp:posOffset>
              </wp:positionV>
              <wp:extent cx="7569200" cy="669925"/>
              <wp:effectExtent l="0" t="0" r="0" b="0"/>
              <wp:wrapNone/>
              <wp:docPr id="3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69200" cy="669925"/>
                      </a:xfrm>
                      <a:prstGeom prst="rect">
                        <a:avLst/>
                      </a:prstGeom>
                      <a:solidFill>
                        <a:srgbClr val="25164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9E44C" w14:textId="77777777" w:rsidR="0091437F" w:rsidRPr="00FB2F56" w:rsidRDefault="0091437F" w:rsidP="009A174E">
                          <w:pPr>
                            <w:pStyle w:val="Footer"/>
                            <w:ind w:left="1560"/>
                            <w:rPr>
                              <w:rFonts w:cs="Calibri"/>
                            </w:rPr>
                          </w:pPr>
                          <w:r w:rsidRPr="00FB2F56">
                            <w:rPr>
                              <w:rFonts w:cs="Calibri"/>
                            </w:rPr>
                            <w:t xml:space="preserve">page </w:t>
                          </w:r>
                          <w:r w:rsidR="002D6B3B" w:rsidRPr="00FB2F56">
                            <w:rPr>
                              <w:rFonts w:cs="Calibri"/>
                            </w:rPr>
                            <w:fldChar w:fldCharType="begin"/>
                          </w:r>
                          <w:r w:rsidRPr="00FB2F56">
                            <w:rPr>
                              <w:rFonts w:cs="Calibri"/>
                            </w:rPr>
                            <w:instrText xml:space="preserve"> PAGE   \* MERGEFORMAT </w:instrText>
                          </w:r>
                          <w:r w:rsidR="002D6B3B" w:rsidRPr="00FB2F56">
                            <w:rPr>
                              <w:rFonts w:cs="Calibri"/>
                            </w:rPr>
                            <w:fldChar w:fldCharType="separate"/>
                          </w:r>
                          <w:r w:rsidR="00511DCB">
                            <w:rPr>
                              <w:rFonts w:cs="Calibri"/>
                              <w:noProof/>
                            </w:rPr>
                            <w:t>2</w:t>
                          </w:r>
                          <w:r w:rsidR="002D6B3B" w:rsidRPr="00FB2F56">
                            <w:rPr>
                              <w:rFonts w:cs="Calibri"/>
                            </w:rPr>
                            <w:fldChar w:fldCharType="end"/>
                          </w:r>
                          <w:r w:rsidRPr="00FB2F56">
                            <w:rPr>
                              <w:rFonts w:cs="Calibri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01600" tIns="101600" rIns="101600" bIns="101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.1pt;margin-top:789.55pt;width:596pt;height:5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" fillcolor="#251648" stroked="f" strokeweight="1pt">
              <v:path arrowok="t"/>
              <v:textbox inset="8pt,8pt,8pt,8pt">
                <w:txbxContent>
                  <w:p w14:paraId="3569E44C" w14:textId="77777777" w:rsidR="0091437F" w:rsidRPr="00FB2F56" w:rsidRDefault="0091437F" w:rsidP="009A174E">
                    <w:pPr>
                      <w:pStyle w:val="Footer"/>
                      <w:ind w:left="1560"/>
                      <w:rPr>
                        <w:rFonts w:cs="Calibri"/>
                      </w:rPr>
                    </w:pPr>
                    <w:r w:rsidRPr="00FB2F56">
                      <w:rPr>
                        <w:rFonts w:cs="Calibri"/>
                      </w:rPr>
                      <w:t xml:space="preserve">page </w:t>
                    </w:r>
                    <w:r w:rsidR="002D6B3B" w:rsidRPr="00FB2F56">
                      <w:rPr>
                        <w:rFonts w:cs="Calibri"/>
                      </w:rPr>
                      <w:fldChar w:fldCharType="begin"/>
                    </w:r>
                    <w:r w:rsidRPr="00FB2F56">
                      <w:rPr>
                        <w:rFonts w:cs="Calibri"/>
                      </w:rPr>
                      <w:instrText xml:space="preserve"> PAGE   \* MERGEFORMAT </w:instrText>
                    </w:r>
                    <w:r w:rsidR="002D6B3B" w:rsidRPr="00FB2F56">
                      <w:rPr>
                        <w:rFonts w:cs="Calibri"/>
                      </w:rPr>
                      <w:fldChar w:fldCharType="separate"/>
                    </w:r>
                    <w:r w:rsidR="00BF49DE">
                      <w:rPr>
                        <w:rFonts w:cs="Calibri"/>
                        <w:noProof/>
                      </w:rPr>
                      <w:t>1</w:t>
                    </w:r>
                    <w:r w:rsidR="002D6B3B" w:rsidRPr="00FB2F56">
                      <w:rPr>
                        <w:rFonts w:cs="Calibri"/>
                      </w:rPr>
                      <w:fldChar w:fldCharType="end"/>
                    </w:r>
                    <w:r w:rsidRPr="00FB2F56">
                      <w:rPr>
                        <w:rFonts w:cs="Calibri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61460" w14:textId="77777777" w:rsidR="0091437F" w:rsidRPr="005A2556" w:rsidRDefault="0091437F" w:rsidP="00214939"/>
  <w:p w14:paraId="00184C91" w14:textId="77777777" w:rsidR="0091437F" w:rsidRPr="005A2556" w:rsidRDefault="00980961" w:rsidP="00214939">
    <w:pPr>
      <w:pStyle w:val="Footer"/>
      <w:rPr>
        <w:rFonts w:cs="Lucida Sans Unicode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DCEFA80" wp14:editId="686CD9BD">
              <wp:simplePos x="0" y="0"/>
              <wp:positionH relativeFrom="page">
                <wp:posOffset>0</wp:posOffset>
              </wp:positionH>
              <wp:positionV relativeFrom="page">
                <wp:posOffset>10026015</wp:posOffset>
              </wp:positionV>
              <wp:extent cx="7569200" cy="669925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69200" cy="669925"/>
                      </a:xfrm>
                      <a:prstGeom prst="rect">
                        <a:avLst/>
                      </a:prstGeom>
                      <a:solidFill>
                        <a:srgbClr val="25164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18828" w14:textId="77777777" w:rsidR="0091437F" w:rsidRPr="00C97BFB" w:rsidRDefault="0091437F" w:rsidP="0021493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101600" tIns="101600" rIns="101600" bIns="101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DCEFA80" id="_x0000_s1027" style="position:absolute;left:0;text-align:left;margin-left:0;margin-top:789.45pt;width:596pt;height:5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" fillcolor="#251648" stroked="f" strokeweight="1pt">
              <v:path arrowok="t"/>
              <v:textbox inset="8pt,8pt,8pt,8pt">
                <w:txbxContent>
                  <w:p w14:paraId="44418828" w14:textId="77777777" w:rsidR="0091437F" w:rsidRPr="00C97BFB" w:rsidRDefault="0091437F" w:rsidP="00214939">
                    <w:pPr>
                      <w:pStyle w:val="Sidfot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tbl>
    <w:tblPr>
      <w:tblW w:w="8505" w:type="dxa"/>
      <w:tblInd w:w="108" w:type="dxa"/>
      <w:tblLook w:val="04A0" w:firstRow="1" w:lastRow="0" w:firstColumn="1" w:lastColumn="0" w:noHBand="0" w:noVBand="1"/>
    </w:tblPr>
    <w:tblGrid>
      <w:gridCol w:w="4491"/>
      <w:gridCol w:w="4014"/>
    </w:tblGrid>
    <w:tr w:rsidR="0091437F" w:rsidRPr="004776AA" w14:paraId="39E6302C" w14:textId="77777777" w:rsidTr="00214939">
      <w:trPr>
        <w:trHeight w:val="228"/>
      </w:trPr>
      <w:tc>
        <w:tcPr>
          <w:tcW w:w="4491" w:type="dxa"/>
        </w:tcPr>
        <w:p w14:paraId="3F3E182A" w14:textId="77777777" w:rsidR="0091437F" w:rsidRPr="003B0227" w:rsidRDefault="0091437F" w:rsidP="00214939">
          <w:pPr>
            <w:pStyle w:val="Footer"/>
            <w:rPr>
              <w:color w:val="37165D" w:themeColor="accent1"/>
              <w:sz w:val="12"/>
              <w:szCs w:val="12"/>
              <w:lang w:val="en-US"/>
            </w:rPr>
          </w:pPr>
          <w:r w:rsidRPr="003B0227">
            <w:rPr>
              <w:color w:val="CC9933" w:themeColor="accent2"/>
              <w:sz w:val="12"/>
              <w:szCs w:val="12"/>
              <w:lang w:val="en-US"/>
            </w:rPr>
            <w:t>Tel</w:t>
          </w:r>
          <w:r w:rsidRPr="003B0227">
            <w:rPr>
              <w:color w:val="37165D" w:themeColor="accent1"/>
              <w:sz w:val="12"/>
              <w:szCs w:val="12"/>
              <w:lang w:val="en-US"/>
            </w:rPr>
            <w:t xml:space="preserve"> +46 8 616 99 40</w:t>
          </w:r>
        </w:p>
        <w:p w14:paraId="4C31D3A8" w14:textId="77777777" w:rsidR="0091437F" w:rsidRPr="003B0227" w:rsidRDefault="0091437F" w:rsidP="00214939">
          <w:pPr>
            <w:pStyle w:val="Footer"/>
            <w:rPr>
              <w:color w:val="37165D" w:themeColor="accent1"/>
              <w:sz w:val="12"/>
              <w:szCs w:val="12"/>
              <w:lang w:val="en-US"/>
            </w:rPr>
          </w:pPr>
          <w:r w:rsidRPr="003B0227">
            <w:rPr>
              <w:color w:val="CC9933" w:themeColor="accent2"/>
              <w:sz w:val="12"/>
              <w:szCs w:val="12"/>
              <w:lang w:val="en-US"/>
            </w:rPr>
            <w:t>Org nr</w:t>
          </w:r>
          <w:r w:rsidRPr="003B0227">
            <w:rPr>
              <w:color w:val="37165D" w:themeColor="accent1"/>
              <w:sz w:val="12"/>
              <w:szCs w:val="12"/>
              <w:lang w:val="en-US"/>
            </w:rPr>
            <w:t xml:space="preserve"> 556575-6227</w:t>
          </w:r>
        </w:p>
        <w:p w14:paraId="2E91B7B0" w14:textId="77777777" w:rsidR="0091437F" w:rsidRPr="003B0227" w:rsidRDefault="0091437F" w:rsidP="00214939">
          <w:pPr>
            <w:pStyle w:val="Footer"/>
            <w:rPr>
              <w:color w:val="CC9933" w:themeColor="accent2"/>
              <w:lang w:val="en-US"/>
            </w:rPr>
          </w:pPr>
          <w:r w:rsidRPr="003B0227">
            <w:rPr>
              <w:color w:val="CC9933" w:themeColor="accent2"/>
              <w:sz w:val="12"/>
              <w:szCs w:val="12"/>
              <w:lang w:val="en-US"/>
            </w:rPr>
            <w:t>www.netlight.se</w:t>
          </w:r>
        </w:p>
      </w:tc>
      <w:tc>
        <w:tcPr>
          <w:tcW w:w="4014" w:type="dxa"/>
        </w:tcPr>
        <w:p w14:paraId="2740A4BE" w14:textId="77777777" w:rsidR="0091437F" w:rsidRPr="003B0227" w:rsidRDefault="0091437F" w:rsidP="003B0227">
          <w:pPr>
            <w:pStyle w:val="Footer"/>
            <w:jc w:val="right"/>
            <w:rPr>
              <w:color w:val="37165D" w:themeColor="accent1"/>
              <w:sz w:val="12"/>
              <w:szCs w:val="12"/>
              <w:lang w:val="en-US"/>
            </w:rPr>
          </w:pPr>
          <w:r w:rsidRPr="003B0227">
            <w:rPr>
              <w:color w:val="37165D" w:themeColor="accent1"/>
              <w:sz w:val="12"/>
              <w:szCs w:val="12"/>
              <w:lang w:val="en-US"/>
            </w:rPr>
            <w:t>Netlight Consulting AB</w:t>
          </w:r>
        </w:p>
        <w:p w14:paraId="75FCE3A3" w14:textId="77777777" w:rsidR="0091437F" w:rsidRPr="003B0227" w:rsidRDefault="0091437F" w:rsidP="003B0227">
          <w:pPr>
            <w:pStyle w:val="Footer"/>
            <w:jc w:val="right"/>
            <w:rPr>
              <w:color w:val="37165D" w:themeColor="accent1"/>
              <w:sz w:val="12"/>
              <w:szCs w:val="12"/>
              <w:lang w:val="en-US"/>
            </w:rPr>
          </w:pPr>
          <w:r w:rsidRPr="003B0227">
            <w:rPr>
              <w:color w:val="37165D" w:themeColor="accent1"/>
              <w:sz w:val="12"/>
              <w:szCs w:val="12"/>
              <w:lang w:val="en-US"/>
            </w:rPr>
            <w:t>Birger Jar</w:t>
          </w:r>
          <w:r w:rsidR="00DF0871">
            <w:rPr>
              <w:color w:val="37165D" w:themeColor="accent1"/>
              <w:sz w:val="12"/>
              <w:szCs w:val="12"/>
              <w:lang w:val="en-US"/>
            </w:rPr>
            <w:t>l</w:t>
          </w:r>
          <w:r w:rsidR="009120E2">
            <w:rPr>
              <w:color w:val="37165D" w:themeColor="accent1"/>
              <w:sz w:val="12"/>
              <w:szCs w:val="12"/>
              <w:lang w:val="en-US"/>
            </w:rPr>
            <w:t>SGATAN 7</w:t>
          </w:r>
        </w:p>
        <w:p w14:paraId="01B5E386" w14:textId="77777777" w:rsidR="0091437F" w:rsidRPr="004776AA" w:rsidRDefault="0091437F" w:rsidP="003B0227">
          <w:pPr>
            <w:pStyle w:val="Footer"/>
            <w:jc w:val="right"/>
            <w:rPr>
              <w:color w:val="37165D" w:themeColor="accent1"/>
              <w:sz w:val="12"/>
              <w:szCs w:val="12"/>
              <w:lang w:val="en-US"/>
            </w:rPr>
          </w:pPr>
          <w:r w:rsidRPr="004776AA">
            <w:rPr>
              <w:color w:val="37165D" w:themeColor="accent1"/>
              <w:sz w:val="12"/>
              <w:szCs w:val="12"/>
              <w:lang w:val="en-US"/>
            </w:rPr>
            <w:t>111 45 Stockholm</w:t>
          </w:r>
        </w:p>
      </w:tc>
    </w:tr>
  </w:tbl>
  <w:p w14:paraId="4ED2CD12" w14:textId="77777777" w:rsidR="0091437F" w:rsidRPr="004776AA" w:rsidRDefault="00980961" w:rsidP="00214939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2EA0E50" wp14:editId="5833E70E">
              <wp:simplePos x="0" y="0"/>
              <wp:positionH relativeFrom="page">
                <wp:posOffset>7296150</wp:posOffset>
              </wp:positionH>
              <wp:positionV relativeFrom="page">
                <wp:posOffset>10026015</wp:posOffset>
              </wp:positionV>
              <wp:extent cx="273050" cy="669925"/>
              <wp:effectExtent l="0" t="0" r="0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3050" cy="669925"/>
                      </a:xfrm>
                      <a:prstGeom prst="rect">
                        <a:avLst/>
                      </a:prstGeom>
                      <a:solidFill>
                        <a:srgbClr val="CC99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BB43CB4" id="Rectangle 6" o:spid="_x0000_s1026" style="position:absolute;margin-left:574.5pt;margin-top:789.45pt;width:21.5pt;height:52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" o:allowincell="f" fillcolor="#c93" stroked="f">
              <w10:wrap anchorx="page" anchory="page"/>
            </v:rect>
          </w:pict>
        </mc:Fallback>
      </mc:AlternateContent>
    </w:r>
  </w:p>
  <w:p w14:paraId="08120827" w14:textId="77777777" w:rsidR="0091437F" w:rsidRPr="005A2556" w:rsidRDefault="0091437F" w:rsidP="00214939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A33F5AD" wp14:editId="1664D5C7">
          <wp:simplePos x="0" y="0"/>
          <wp:positionH relativeFrom="page">
            <wp:posOffset>6256020</wp:posOffset>
          </wp:positionH>
          <wp:positionV relativeFrom="page">
            <wp:posOffset>10132695</wp:posOffset>
          </wp:positionV>
          <wp:extent cx="767715" cy="191135"/>
          <wp:effectExtent l="0" t="0" r="0" b="0"/>
          <wp:wrapNone/>
          <wp:docPr id="7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7F152" w14:textId="77777777" w:rsidR="00E07BC2" w:rsidRDefault="00E07BC2" w:rsidP="00214939">
      <w:r>
        <w:separator/>
      </w:r>
    </w:p>
  </w:footnote>
  <w:footnote w:type="continuationSeparator" w:id="0">
    <w:p w14:paraId="440C0D9D" w14:textId="77777777" w:rsidR="00E07BC2" w:rsidRDefault="00E07BC2" w:rsidP="002149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605BB" w14:textId="77777777" w:rsidR="0091437F" w:rsidRDefault="0091437F" w:rsidP="00214939">
    <w:pPr>
      <w:pStyle w:val="Footer"/>
      <w:rPr>
        <w:rFonts w:ascii="PT Serif" w:hAnsi="PT Serif"/>
        <w:sz w:val="22"/>
        <w:szCs w:val="20"/>
        <w:lang w:val="en-US"/>
      </w:rPr>
    </w:pPr>
    <w:r>
      <w:t>hfdh[Ange företagets adress]</w:t>
    </w:r>
  </w:p>
  <w:p w14:paraId="3B26C395" w14:textId="77777777" w:rsidR="0091437F" w:rsidRPr="00EF6B26" w:rsidRDefault="0091437F" w:rsidP="002149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0EA062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65AC1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32412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3D6EE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39EA7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1392909"/>
    <w:multiLevelType w:val="hybridMultilevel"/>
    <w:tmpl w:val="E314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8E71D4"/>
    <w:multiLevelType w:val="multilevel"/>
    <w:tmpl w:val="EE98E344"/>
    <w:styleLink w:val="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09C86FD7"/>
    <w:multiLevelType w:val="multilevel"/>
    <w:tmpl w:val="2A24FAB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C9933" w:themeColor="accent2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177627"/>
    <w:multiLevelType w:val="hybridMultilevel"/>
    <w:tmpl w:val="2A24FABC"/>
    <w:lvl w:ilvl="0" w:tplc="D71E40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C9933" w:themeColor="accent2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B62177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1663013"/>
    <w:multiLevelType w:val="hybridMultilevel"/>
    <w:tmpl w:val="048A7972"/>
    <w:lvl w:ilvl="0" w:tplc="D71E40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C9933" w:themeColor="accent2"/>
        <w:sz w:val="32"/>
        <w:szCs w:val="32"/>
      </w:rPr>
    </w:lvl>
    <w:lvl w:ilvl="1" w:tplc="C3C29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7165D" w:themeColor="accent1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F46B9A"/>
    <w:multiLevelType w:val="multilevel"/>
    <w:tmpl w:val="7D5A5194"/>
    <w:numStyleLink w:val="ListBullets"/>
  </w:abstractNum>
  <w:abstractNum w:abstractNumId="12">
    <w:nsid w:val="1B827712"/>
    <w:multiLevelType w:val="multilevel"/>
    <w:tmpl w:val="7D5A5194"/>
    <w:numStyleLink w:val="ListBullets"/>
  </w:abstractNum>
  <w:abstractNum w:abstractNumId="13">
    <w:nsid w:val="20CD09EF"/>
    <w:multiLevelType w:val="multilevel"/>
    <w:tmpl w:val="7D5A5194"/>
    <w:styleLink w:val="ListBullets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CC9933" w:themeColor="accent2"/>
        <w:sz w:val="24"/>
      </w:rPr>
    </w:lvl>
    <w:lvl w:ilvl="1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  <w:color w:val="37165D" w:themeColor="accent1"/>
        <w:sz w:val="24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  <w:sz w:val="24"/>
      </w:rPr>
    </w:lvl>
    <w:lvl w:ilvl="3">
      <w:start w:val="1"/>
      <w:numFmt w:val="none"/>
      <w:pStyle w:val="ListBullet4"/>
      <w:lvlText w:val="-"/>
      <w:lvlJc w:val="left"/>
      <w:pPr>
        <w:ind w:left="1440" w:hanging="360"/>
      </w:pPr>
      <w:rPr>
        <w:rFonts w:hint="default"/>
        <w:b/>
        <w:i w:val="0"/>
        <w:color w:val="37165D" w:themeColor="accent1"/>
        <w:sz w:val="22"/>
      </w:rPr>
    </w:lvl>
    <w:lvl w:ilvl="4">
      <w:start w:val="1"/>
      <w:numFmt w:val="bullet"/>
      <w:pStyle w:val="ListBullet5"/>
      <w:lvlText w:val=""/>
      <w:lvlJc w:val="left"/>
      <w:pPr>
        <w:ind w:left="1800" w:hanging="360"/>
      </w:pPr>
      <w:rPr>
        <w:rFonts w:ascii="Wingdings" w:hAnsi="Wingdings" w:hint="default"/>
        <w:color w:val="37165D" w:themeColor="accent1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2BB180F"/>
    <w:multiLevelType w:val="multilevel"/>
    <w:tmpl w:val="7D5A5194"/>
    <w:numStyleLink w:val="ListBullets"/>
  </w:abstractNum>
  <w:abstractNum w:abstractNumId="15">
    <w:nsid w:val="25D8067C"/>
    <w:multiLevelType w:val="multilevel"/>
    <w:tmpl w:val="EE98E344"/>
    <w:numStyleLink w:val="Headings"/>
  </w:abstractNum>
  <w:abstractNum w:abstractNumId="16">
    <w:nsid w:val="26AE0A51"/>
    <w:multiLevelType w:val="multilevel"/>
    <w:tmpl w:val="88D82690"/>
    <w:lvl w:ilvl="0">
      <w:start w:val="1"/>
      <w:numFmt w:val="decimal"/>
      <w:pStyle w:val="ListNumber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852" w:hanging="284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7">
    <w:nsid w:val="2EEC487A"/>
    <w:multiLevelType w:val="hybridMultilevel"/>
    <w:tmpl w:val="6E6A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9E3F62"/>
    <w:multiLevelType w:val="hybridMultilevel"/>
    <w:tmpl w:val="885EFA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793C0B"/>
    <w:multiLevelType w:val="multilevel"/>
    <w:tmpl w:val="F084AF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0003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EFE5D62"/>
    <w:multiLevelType w:val="hybridMultilevel"/>
    <w:tmpl w:val="7FB82EE6"/>
    <w:lvl w:ilvl="0" w:tplc="E90E85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EB820"/>
        <w:sz w:val="32"/>
        <w:szCs w:val="32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665DF"/>
    <w:multiLevelType w:val="multilevel"/>
    <w:tmpl w:val="EE1C5F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5733070E"/>
    <w:multiLevelType w:val="multilevel"/>
    <w:tmpl w:val="EE98E344"/>
    <w:numStyleLink w:val="Headings"/>
  </w:abstractNum>
  <w:abstractNum w:abstractNumId="24">
    <w:nsid w:val="5B576E9D"/>
    <w:multiLevelType w:val="hybridMultilevel"/>
    <w:tmpl w:val="A5FC554C"/>
    <w:lvl w:ilvl="0" w:tplc="A93610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C9933" w:themeColor="accent2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16E6A"/>
    <w:multiLevelType w:val="multilevel"/>
    <w:tmpl w:val="8FDA29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F51C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3977176"/>
    <w:multiLevelType w:val="multilevel"/>
    <w:tmpl w:val="0409001F"/>
    <w:numStyleLink w:val="111111"/>
  </w:abstractNum>
  <w:abstractNum w:abstractNumId="28">
    <w:nsid w:val="644A3880"/>
    <w:multiLevelType w:val="hybridMultilevel"/>
    <w:tmpl w:val="9A0C6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A94241"/>
    <w:multiLevelType w:val="hybridMultilevel"/>
    <w:tmpl w:val="1826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B359D3"/>
    <w:multiLevelType w:val="multilevel"/>
    <w:tmpl w:val="6B1A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C9337B"/>
    <w:multiLevelType w:val="multilevel"/>
    <w:tmpl w:val="7D5A5194"/>
    <w:numStyleLink w:val="ListBullets"/>
  </w:abstractNum>
  <w:abstractNum w:abstractNumId="32">
    <w:nsid w:val="7C3B4378"/>
    <w:multiLevelType w:val="hybridMultilevel"/>
    <w:tmpl w:val="11F06830"/>
    <w:lvl w:ilvl="0" w:tplc="E90E85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EB820"/>
        <w:sz w:val="32"/>
        <w:szCs w:val="32"/>
      </w:rPr>
    </w:lvl>
    <w:lvl w:ilvl="1" w:tplc="C3C29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7165D" w:themeColor="accent1"/>
        <w:sz w:val="32"/>
        <w:szCs w:val="32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91587F"/>
    <w:multiLevelType w:val="multilevel"/>
    <w:tmpl w:val="F084AF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176218"/>
    <w:multiLevelType w:val="multilevel"/>
    <w:tmpl w:val="9D2C421E"/>
    <w:lvl w:ilvl="0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CC9933" w:themeColor="accent2"/>
      </w:rPr>
    </w:lvl>
    <w:lvl w:ilvl="1">
      <w:start w:val="1"/>
      <w:numFmt w:val="bullet"/>
      <w:suff w:val="space"/>
      <w:lvlText w:val=""/>
      <w:lvlJc w:val="left"/>
      <w:pPr>
        <w:ind w:left="568" w:hanging="284"/>
      </w:pPr>
      <w:rPr>
        <w:rFonts w:ascii="Wingdings" w:hAnsi="Wingdings" w:hint="default"/>
        <w:color w:val="260B4F"/>
      </w:rPr>
    </w:lvl>
    <w:lvl w:ilvl="2">
      <w:start w:val="1"/>
      <w:numFmt w:val="bullet"/>
      <w:suff w:val="space"/>
      <w:lvlText w:val=""/>
      <w:lvlJc w:val="left"/>
      <w:pPr>
        <w:ind w:left="852" w:hanging="284"/>
      </w:pPr>
      <w:rPr>
        <w:rFonts w:ascii="Wingdings" w:hAnsi="Wingdings" w:hint="default"/>
        <w:color w:val="CC9933"/>
      </w:rPr>
    </w:lvl>
    <w:lvl w:ilvl="3">
      <w:start w:val="1"/>
      <w:numFmt w:val="bullet"/>
      <w:suff w:val="space"/>
      <w:lvlText w:val=""/>
      <w:lvlJc w:val="left"/>
      <w:pPr>
        <w:ind w:left="1136" w:hanging="284"/>
      </w:pPr>
      <w:rPr>
        <w:rFonts w:ascii="Wingdings" w:hAnsi="Wingdings" w:hint="default"/>
        <w:color w:val="CC9933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16"/>
  </w:num>
  <w:num w:numId="4">
    <w:abstractNumId w:val="20"/>
  </w:num>
  <w:num w:numId="5">
    <w:abstractNumId w:val="27"/>
  </w:num>
  <w:num w:numId="6">
    <w:abstractNumId w:val="26"/>
  </w:num>
  <w:num w:numId="7">
    <w:abstractNumId w:val="17"/>
  </w:num>
  <w:num w:numId="8">
    <w:abstractNumId w:val="5"/>
  </w:num>
  <w:num w:numId="9">
    <w:abstractNumId w:val="33"/>
  </w:num>
  <w:num w:numId="10">
    <w:abstractNumId w:val="19"/>
  </w:num>
  <w:num w:numId="11">
    <w:abstractNumId w:val="25"/>
  </w:num>
  <w:num w:numId="12">
    <w:abstractNumId w:val="29"/>
  </w:num>
  <w:num w:numId="13">
    <w:abstractNumId w:val="28"/>
  </w:num>
  <w:num w:numId="14">
    <w:abstractNumId w:val="8"/>
  </w:num>
  <w:num w:numId="15">
    <w:abstractNumId w:val="24"/>
  </w:num>
  <w:num w:numId="16">
    <w:abstractNumId w:val="7"/>
  </w:num>
  <w:num w:numId="17">
    <w:abstractNumId w:val="9"/>
  </w:num>
  <w:num w:numId="18">
    <w:abstractNumId w:val="6"/>
  </w:num>
  <w:num w:numId="19">
    <w:abstractNumId w:val="23"/>
  </w:num>
  <w:num w:numId="20">
    <w:abstractNumId w:val="15"/>
  </w:num>
  <w:num w:numId="21">
    <w:abstractNumId w:val="10"/>
  </w:num>
  <w:num w:numId="22">
    <w:abstractNumId w:val="18"/>
  </w:num>
  <w:num w:numId="23">
    <w:abstractNumId w:val="21"/>
  </w:num>
  <w:num w:numId="24">
    <w:abstractNumId w:val="32"/>
  </w:num>
  <w:num w:numId="25">
    <w:abstractNumId w:val="13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4"/>
  </w:num>
  <w:num w:numId="32">
    <w:abstractNumId w:val="12"/>
  </w:num>
  <w:num w:numId="33">
    <w:abstractNumId w:val="31"/>
  </w:num>
  <w:num w:numId="34">
    <w:abstractNumId w:val="11"/>
  </w:num>
  <w:num w:numId="35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ael Edström">
    <w15:presenceInfo w15:providerId="AD" w15:userId="S-1-5-21-1100219529-1988301800-2911389593-85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701"/>
  <w:hyphenationZone w:val="425"/>
  <w:defaultTableStyle w:val="NetlightTableSty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385"/>
    <w:rsid w:val="00035BB8"/>
    <w:rsid w:val="00066553"/>
    <w:rsid w:val="000A121D"/>
    <w:rsid w:val="000A5841"/>
    <w:rsid w:val="00114795"/>
    <w:rsid w:val="001521F6"/>
    <w:rsid w:val="001927F2"/>
    <w:rsid w:val="001970D8"/>
    <w:rsid w:val="001B038B"/>
    <w:rsid w:val="001B2DBC"/>
    <w:rsid w:val="00214939"/>
    <w:rsid w:val="00242021"/>
    <w:rsid w:val="002549B2"/>
    <w:rsid w:val="00267430"/>
    <w:rsid w:val="002C45EF"/>
    <w:rsid w:val="002D5715"/>
    <w:rsid w:val="002D6B3B"/>
    <w:rsid w:val="002D76DA"/>
    <w:rsid w:val="00391657"/>
    <w:rsid w:val="003A1340"/>
    <w:rsid w:val="003B0227"/>
    <w:rsid w:val="00402F08"/>
    <w:rsid w:val="0041738E"/>
    <w:rsid w:val="00476C52"/>
    <w:rsid w:val="004776AA"/>
    <w:rsid w:val="0048059E"/>
    <w:rsid w:val="004850C1"/>
    <w:rsid w:val="004A0905"/>
    <w:rsid w:val="004A535E"/>
    <w:rsid w:val="004D4A6A"/>
    <w:rsid w:val="00511DCB"/>
    <w:rsid w:val="00514A0A"/>
    <w:rsid w:val="0052729C"/>
    <w:rsid w:val="00564534"/>
    <w:rsid w:val="005758F5"/>
    <w:rsid w:val="005A0842"/>
    <w:rsid w:val="005B44AB"/>
    <w:rsid w:val="005E0FD7"/>
    <w:rsid w:val="005F2FA3"/>
    <w:rsid w:val="00637D56"/>
    <w:rsid w:val="00680FB9"/>
    <w:rsid w:val="00683F9B"/>
    <w:rsid w:val="0069482D"/>
    <w:rsid w:val="006C1F94"/>
    <w:rsid w:val="006E3463"/>
    <w:rsid w:val="006F5414"/>
    <w:rsid w:val="0071203F"/>
    <w:rsid w:val="00725FCA"/>
    <w:rsid w:val="007435AA"/>
    <w:rsid w:val="00754831"/>
    <w:rsid w:val="007F091A"/>
    <w:rsid w:val="00873E91"/>
    <w:rsid w:val="00881E71"/>
    <w:rsid w:val="008A394E"/>
    <w:rsid w:val="008B70BD"/>
    <w:rsid w:val="008C3102"/>
    <w:rsid w:val="008D1BA1"/>
    <w:rsid w:val="008D72F5"/>
    <w:rsid w:val="008E4517"/>
    <w:rsid w:val="008F0AB7"/>
    <w:rsid w:val="009120E2"/>
    <w:rsid w:val="0091437F"/>
    <w:rsid w:val="0094595C"/>
    <w:rsid w:val="00950FC2"/>
    <w:rsid w:val="009546BC"/>
    <w:rsid w:val="0097624B"/>
    <w:rsid w:val="00980961"/>
    <w:rsid w:val="00985094"/>
    <w:rsid w:val="009A174E"/>
    <w:rsid w:val="009B0748"/>
    <w:rsid w:val="009C018B"/>
    <w:rsid w:val="009E2E42"/>
    <w:rsid w:val="009F6425"/>
    <w:rsid w:val="00A03DC6"/>
    <w:rsid w:val="00A26C34"/>
    <w:rsid w:val="00A32FF3"/>
    <w:rsid w:val="00A63BFB"/>
    <w:rsid w:val="00A810E0"/>
    <w:rsid w:val="00AD1089"/>
    <w:rsid w:val="00B0524D"/>
    <w:rsid w:val="00B13697"/>
    <w:rsid w:val="00B357E8"/>
    <w:rsid w:val="00B56312"/>
    <w:rsid w:val="00B65D09"/>
    <w:rsid w:val="00BA3FF9"/>
    <w:rsid w:val="00BD0076"/>
    <w:rsid w:val="00BD3F8C"/>
    <w:rsid w:val="00BF49DE"/>
    <w:rsid w:val="00C02314"/>
    <w:rsid w:val="00C219BC"/>
    <w:rsid w:val="00C23288"/>
    <w:rsid w:val="00C276EC"/>
    <w:rsid w:val="00C431AE"/>
    <w:rsid w:val="00C61FC2"/>
    <w:rsid w:val="00C75D62"/>
    <w:rsid w:val="00C97321"/>
    <w:rsid w:val="00CA0E71"/>
    <w:rsid w:val="00CA3433"/>
    <w:rsid w:val="00CC4047"/>
    <w:rsid w:val="00CE224F"/>
    <w:rsid w:val="00D24B3F"/>
    <w:rsid w:val="00D25F3A"/>
    <w:rsid w:val="00D30946"/>
    <w:rsid w:val="00D50CD2"/>
    <w:rsid w:val="00D5425C"/>
    <w:rsid w:val="00D71313"/>
    <w:rsid w:val="00D74AB7"/>
    <w:rsid w:val="00D90C43"/>
    <w:rsid w:val="00DA6586"/>
    <w:rsid w:val="00DA6C35"/>
    <w:rsid w:val="00DB485F"/>
    <w:rsid w:val="00DF0871"/>
    <w:rsid w:val="00DF6F1E"/>
    <w:rsid w:val="00E07BC2"/>
    <w:rsid w:val="00E449E4"/>
    <w:rsid w:val="00E80385"/>
    <w:rsid w:val="00EE2D95"/>
    <w:rsid w:val="00EE4BB9"/>
    <w:rsid w:val="00F27DD7"/>
    <w:rsid w:val="00F5285C"/>
    <w:rsid w:val="00F6727A"/>
    <w:rsid w:val="00F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56DC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939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120" w:line="264" w:lineRule="auto"/>
      <w:jc w:val="both"/>
    </w:pPr>
    <w:rPr>
      <w:rFonts w:eastAsia="ヒラギノ角ゴ Pro W3" w:cs="Times New Roman"/>
      <w:sz w:val="20"/>
      <w:szCs w:val="20"/>
      <w:lang w:eastAsia="sv-SE"/>
    </w:rPr>
  </w:style>
  <w:style w:type="paragraph" w:styleId="Heading1">
    <w:name w:val="heading 1"/>
    <w:basedOn w:val="Title"/>
    <w:next w:val="Normal"/>
    <w:link w:val="Heading1Char"/>
    <w:uiPriority w:val="9"/>
    <w:qFormat/>
    <w:rsid w:val="006F5414"/>
    <w:pPr>
      <w:numPr>
        <w:numId w:val="20"/>
      </w:numPr>
      <w:spacing w:before="360" w:after="120" w:line="240" w:lineRule="auto"/>
      <w:ind w:left="431" w:hanging="431"/>
      <w:outlineLvl w:val="0"/>
    </w:pPr>
    <w:rPr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414"/>
    <w:pPr>
      <w:numPr>
        <w:ilvl w:val="1"/>
        <w:numId w:val="20"/>
      </w:numPr>
      <w:tabs>
        <w:tab w:val="clear" w:pos="709"/>
        <w:tab w:val="left" w:pos="851"/>
      </w:tabs>
      <w:spacing w:before="360" w:line="240" w:lineRule="auto"/>
      <w:jc w:val="left"/>
      <w:outlineLvl w:val="1"/>
    </w:pPr>
    <w:rPr>
      <w:rFonts w:ascii="Century Gothic" w:hAnsi="Century Gothic"/>
      <w:b/>
      <w:color w:val="37165D" w:themeColor="accent1"/>
      <w:spacing w:val="-11"/>
      <w:sz w:val="40"/>
      <w:szCs w:val="4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18B"/>
    <w:pPr>
      <w:numPr>
        <w:ilvl w:val="2"/>
        <w:numId w:val="20"/>
      </w:numPr>
      <w:tabs>
        <w:tab w:val="clear" w:pos="709"/>
        <w:tab w:val="left" w:pos="851"/>
      </w:tabs>
      <w:spacing w:before="320" w:after="60" w:line="240" w:lineRule="auto"/>
      <w:ind w:right="278"/>
      <w:jc w:val="left"/>
      <w:outlineLvl w:val="2"/>
    </w:pPr>
    <w:rPr>
      <w:rFonts w:ascii="Century Gothic" w:hAnsi="Century Gothic"/>
      <w:b/>
      <w:caps/>
      <w:color w:val="37165D" w:themeColor="accent1"/>
      <w:sz w:val="28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24B"/>
    <w:pPr>
      <w:spacing w:before="240" w:line="240" w:lineRule="auto"/>
      <w:ind w:right="278"/>
      <w:jc w:val="left"/>
      <w:outlineLvl w:val="3"/>
    </w:pPr>
    <w:rPr>
      <w:rFonts w:ascii="Century Gothic" w:hAnsi="Century Gothic"/>
      <w:b/>
      <w:caps/>
      <w:color w:val="CC9933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24B"/>
    <w:pPr>
      <w:spacing w:before="240" w:line="240" w:lineRule="auto"/>
      <w:jc w:val="left"/>
      <w:outlineLvl w:val="4"/>
    </w:pPr>
    <w:rPr>
      <w:rFonts w:ascii="Century Gothic" w:hAnsi="Century Gothic"/>
      <w:b/>
      <w:caps/>
      <w:color w:val="6D6D6D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CA0E71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E71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E71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E71"/>
    <w:pPr>
      <w:numPr>
        <w:ilvl w:val="8"/>
        <w:numId w:val="1"/>
      </w:numPr>
      <w:spacing w:before="240" w:after="60"/>
      <w:outlineLvl w:val="8"/>
    </w:pPr>
    <w:rPr>
      <w:rFonts w:ascii="TeXGyreAdventor" w:eastAsia="Times New Roman" w:hAnsi="TeXGyreAdventor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414"/>
    <w:rPr>
      <w:rFonts w:ascii="Century Gothic" w:eastAsia="ヒラギノ角ゴ Pro W3" w:hAnsi="Century Gothic" w:cs="Times New Roman"/>
      <w:b/>
      <w:color w:val="37165D" w:themeColor="accent1"/>
      <w:spacing w:val="-17"/>
      <w:sz w:val="52"/>
      <w:szCs w:val="84"/>
      <w:lang w:val="en-US"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6F5414"/>
    <w:rPr>
      <w:rFonts w:ascii="Century Gothic" w:eastAsia="ヒラギノ角ゴ Pro W3" w:hAnsi="Century Gothic" w:cs="Times New Roman"/>
      <w:b/>
      <w:color w:val="37165D" w:themeColor="accent1"/>
      <w:spacing w:val="-11"/>
      <w:sz w:val="40"/>
      <w:szCs w:val="40"/>
      <w:lang w:val="en-US"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9C018B"/>
    <w:rPr>
      <w:rFonts w:ascii="Century Gothic" w:eastAsia="ヒラギノ角ゴ Pro W3" w:hAnsi="Century Gothic" w:cs="Times New Roman"/>
      <w:b/>
      <w:caps/>
      <w:color w:val="37165D" w:themeColor="accent1"/>
      <w:sz w:val="28"/>
      <w:szCs w:val="32"/>
      <w:lang w:val="en-US"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97624B"/>
    <w:rPr>
      <w:rFonts w:ascii="Century Gothic" w:eastAsia="ヒラギノ角ゴ Pro W3" w:hAnsi="Century Gothic" w:cs="Times New Roman"/>
      <w:b/>
      <w:caps/>
      <w:color w:val="CC9933"/>
      <w:sz w:val="24"/>
      <w:szCs w:val="24"/>
      <w:lang w:val="en-US" w:eastAsia="sv-SE"/>
    </w:rPr>
  </w:style>
  <w:style w:type="character" w:customStyle="1" w:styleId="Heading5Char">
    <w:name w:val="Heading 5 Char"/>
    <w:basedOn w:val="DefaultParagraphFont"/>
    <w:link w:val="Heading5"/>
    <w:uiPriority w:val="9"/>
    <w:rsid w:val="0097624B"/>
    <w:rPr>
      <w:rFonts w:ascii="Century Gothic" w:eastAsia="ヒラギノ角ゴ Pro W3" w:hAnsi="Century Gothic" w:cs="Times New Roman"/>
      <w:b/>
      <w:caps/>
      <w:color w:val="6D6D6D"/>
      <w:sz w:val="24"/>
      <w:szCs w:val="24"/>
      <w:lang w:val="en-US" w:eastAsia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E71"/>
    <w:rPr>
      <w:rFonts w:ascii="PT Serif" w:eastAsia="Times New Roman" w:hAnsi="PT Serif" w:cs="Times New Roman"/>
      <w:b/>
      <w:bCs/>
      <w:color w:val="111111"/>
      <w:sz w:val="20"/>
      <w:lang w:eastAsia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E71"/>
    <w:rPr>
      <w:rFonts w:ascii="PT Serif" w:eastAsia="Times New Roman" w:hAnsi="PT Serif" w:cs="Times New Roman"/>
      <w:color w:val="111111"/>
      <w:sz w:val="24"/>
      <w:szCs w:val="24"/>
      <w:lang w:eastAsia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E71"/>
    <w:rPr>
      <w:rFonts w:ascii="PT Serif" w:eastAsia="Times New Roman" w:hAnsi="PT Serif" w:cs="Times New Roman"/>
      <w:i/>
      <w:iCs/>
      <w:color w:val="111111"/>
      <w:sz w:val="24"/>
      <w:szCs w:val="24"/>
      <w:lang w:eastAsia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E71"/>
    <w:rPr>
      <w:rFonts w:ascii="TeXGyreAdventor" w:eastAsia="Times New Roman" w:hAnsi="TeXGyreAdventor" w:cs="Times New Roman"/>
      <w:color w:val="111111"/>
      <w:sz w:val="20"/>
      <w:lang w:eastAsia="sv-SE"/>
    </w:rPr>
  </w:style>
  <w:style w:type="paragraph" w:styleId="Title">
    <w:name w:val="Title"/>
    <w:basedOn w:val="Normal"/>
    <w:next w:val="Normal"/>
    <w:link w:val="TitleChar"/>
    <w:qFormat/>
    <w:rsid w:val="00BD0076"/>
    <w:pPr>
      <w:spacing w:before="160" w:after="160" w:line="1360" w:lineRule="exact"/>
      <w:jc w:val="left"/>
    </w:pPr>
    <w:rPr>
      <w:rFonts w:ascii="Century Gothic" w:hAnsi="Century Gothic"/>
      <w:b/>
      <w:color w:val="37165D" w:themeColor="accent1"/>
      <w:spacing w:val="-17"/>
      <w:sz w:val="72"/>
      <w:szCs w:val="84"/>
      <w:lang w:val="en-US"/>
    </w:rPr>
  </w:style>
  <w:style w:type="character" w:customStyle="1" w:styleId="TitleChar">
    <w:name w:val="Title Char"/>
    <w:basedOn w:val="DefaultParagraphFont"/>
    <w:link w:val="Title"/>
    <w:rsid w:val="00BD0076"/>
    <w:rPr>
      <w:rFonts w:ascii="Century Gothic" w:eastAsia="ヒラギノ角ゴ Pro W3" w:hAnsi="Century Gothic" w:cs="Times New Roman"/>
      <w:b/>
      <w:color w:val="37165D" w:themeColor="accent1"/>
      <w:spacing w:val="-17"/>
      <w:sz w:val="72"/>
      <w:szCs w:val="84"/>
      <w:lang w:val="en-US" w:eastAsia="sv-SE"/>
    </w:rPr>
  </w:style>
  <w:style w:type="paragraph" w:customStyle="1" w:styleId="Introduction">
    <w:name w:val="Introduction"/>
    <w:qFormat/>
    <w:rsid w:val="00B5631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300" w:line="226" w:lineRule="auto"/>
    </w:pPr>
    <w:rPr>
      <w:rFonts w:ascii="Calibri" w:eastAsia="ヒラギノ角ゴ Pro W3" w:hAnsi="Calibri" w:cs="Times New Roman"/>
      <w:color w:val="6D6D6D"/>
      <w:spacing w:val="-6"/>
      <w:sz w:val="24"/>
      <w:szCs w:val="24"/>
      <w:lang w:val="en-US" w:eastAsia="sv-SE"/>
    </w:rPr>
  </w:style>
  <w:style w:type="paragraph" w:styleId="Subtitle">
    <w:name w:val="Subtitle"/>
    <w:basedOn w:val="Introduction"/>
    <w:next w:val="Normal"/>
    <w:link w:val="SubtitleChar"/>
    <w:uiPriority w:val="11"/>
    <w:qFormat/>
    <w:rsid w:val="00CA0E71"/>
  </w:style>
  <w:style w:type="character" w:customStyle="1" w:styleId="SubtitleChar">
    <w:name w:val="Subtitle Char"/>
    <w:basedOn w:val="DefaultParagraphFont"/>
    <w:link w:val="Subtitle"/>
    <w:uiPriority w:val="11"/>
    <w:rsid w:val="00CA0E71"/>
    <w:rPr>
      <w:rFonts w:ascii="PT Sans" w:eastAsia="ヒラギノ角ゴ Pro W3" w:hAnsi="PT Sans" w:cs="Times New Roman"/>
      <w:color w:val="6D6D6D"/>
      <w:spacing w:val="-6"/>
      <w:sz w:val="24"/>
      <w:szCs w:val="24"/>
      <w:lang w:val="en-US"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018B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left" w:pos="400"/>
        <w:tab w:val="right" w:leader="dot" w:pos="9062"/>
      </w:tabs>
      <w:spacing w:before="360" w:after="100"/>
      <w:ind w:right="278"/>
    </w:pPr>
    <w:rPr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018B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right" w:leader="dot" w:pos="9062"/>
      </w:tabs>
      <w:spacing w:after="0"/>
      <w:ind w:left="340" w:right="278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sid w:val="00CA0E71"/>
    <w:rPr>
      <w:color w:val="CC9933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0524D"/>
    <w:pPr>
      <w:keepNext/>
      <w:keepLines/>
      <w:numPr>
        <w:numId w:val="0"/>
      </w:numPr>
      <w:spacing w:before="480" w:line="276" w:lineRule="auto"/>
      <w:outlineLvl w:val="9"/>
    </w:pPr>
    <w:rPr>
      <w:rFonts w:eastAsia="Times New Roman"/>
      <w:bCs/>
      <w:spacing w:val="0"/>
      <w:sz w:val="48"/>
      <w:szCs w:val="28"/>
      <w:lang w:eastAsia="en-US"/>
    </w:rPr>
  </w:style>
  <w:style w:type="paragraph" w:styleId="Header">
    <w:name w:val="header"/>
    <w:basedOn w:val="Footer"/>
    <w:link w:val="HeaderChar"/>
    <w:uiPriority w:val="99"/>
    <w:unhideWhenUsed/>
    <w:rsid w:val="00CA0E71"/>
    <w:rPr>
      <w:color w:val="0E0E0E"/>
    </w:rPr>
  </w:style>
  <w:style w:type="character" w:customStyle="1" w:styleId="HeaderChar">
    <w:name w:val="Header Char"/>
    <w:basedOn w:val="DefaultParagraphFont"/>
    <w:link w:val="Header"/>
    <w:uiPriority w:val="99"/>
    <w:rsid w:val="00CA0E71"/>
    <w:rPr>
      <w:rFonts w:ascii="TeXGyreAdventor" w:eastAsia="ヒラギノ角ゴ Pro W3" w:hAnsi="TeXGyreAdventor" w:cs="Times New Roman"/>
      <w:b/>
      <w:caps/>
      <w:color w:val="0E0E0E"/>
      <w:spacing w:val="10"/>
      <w:sz w:val="16"/>
      <w:szCs w:val="16"/>
      <w:lang w:eastAsia="sv-SE"/>
    </w:rPr>
  </w:style>
  <w:style w:type="paragraph" w:styleId="Footer">
    <w:name w:val="footer"/>
    <w:basedOn w:val="Normal"/>
    <w:link w:val="FooterChar"/>
    <w:uiPriority w:val="99"/>
    <w:unhideWhenUsed/>
    <w:qFormat/>
    <w:rsid w:val="00B56312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right" w:pos="9632"/>
      </w:tabs>
      <w:spacing w:after="0" w:line="240" w:lineRule="auto"/>
    </w:pPr>
    <w:rPr>
      <w:rFonts w:ascii="Calibri" w:hAnsi="Calibri"/>
      <w:b/>
      <w:caps/>
      <w:color w:val="FFFFFF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56312"/>
    <w:rPr>
      <w:rFonts w:ascii="Calibri" w:eastAsia="ヒラギノ角ゴ Pro W3" w:hAnsi="Calibri" w:cs="Times New Roman"/>
      <w:b/>
      <w:caps/>
      <w:color w:val="FFFFFF"/>
      <w:spacing w:val="10"/>
      <w:sz w:val="16"/>
      <w:szCs w:val="16"/>
      <w:lang w:eastAsia="sv-SE"/>
    </w:rPr>
  </w:style>
  <w:style w:type="character" w:styleId="IntenseEmphasis">
    <w:name w:val="Intense Emphasis"/>
    <w:basedOn w:val="DefaultParagraphFont"/>
    <w:uiPriority w:val="21"/>
    <w:qFormat/>
    <w:rsid w:val="00CA0E71"/>
    <w:rPr>
      <w:bCs/>
      <w:i/>
      <w:iCs/>
      <w:color w:val="CC9933"/>
    </w:rPr>
  </w:style>
  <w:style w:type="character" w:styleId="Emphasis">
    <w:name w:val="Emphasis"/>
    <w:basedOn w:val="DefaultParagraphFont"/>
    <w:uiPriority w:val="20"/>
    <w:qFormat/>
    <w:rsid w:val="00CA0E71"/>
    <w:rPr>
      <w:iCs/>
      <w:color w:val="CC9933"/>
    </w:rPr>
  </w:style>
  <w:style w:type="paragraph" w:styleId="ListParagraph">
    <w:name w:val="List Paragraph"/>
    <w:basedOn w:val="Normal"/>
    <w:uiPriority w:val="34"/>
    <w:qFormat/>
    <w:rsid w:val="00D5425C"/>
    <w:pPr>
      <w:numPr>
        <w:numId w:val="2"/>
      </w:numPr>
      <w:contextualSpacing/>
      <w:jc w:val="left"/>
    </w:pPr>
    <w:rPr>
      <w:rFonts w:ascii="Constantia" w:hAnsi="Constantia"/>
    </w:rPr>
  </w:style>
  <w:style w:type="paragraph" w:styleId="Caption">
    <w:name w:val="caption"/>
    <w:basedOn w:val="Normal"/>
    <w:next w:val="Normal"/>
    <w:link w:val="CaptionChar"/>
    <w:uiPriority w:val="99"/>
    <w:qFormat/>
    <w:rsid w:val="00CA0E71"/>
    <w:pPr>
      <w:keepNext/>
      <w:jc w:val="left"/>
    </w:pPr>
    <w:rPr>
      <w:b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CA0E71"/>
    <w:rPr>
      <w:rFonts w:ascii="PT Serif" w:eastAsia="ヒラギノ角ゴ Pro W3" w:hAnsi="PT Serif" w:cs="Times New Roman"/>
      <w:b/>
      <w:color w:val="111111"/>
      <w:sz w:val="20"/>
      <w:szCs w:val="20"/>
      <w:lang w:eastAsia="sv-SE"/>
    </w:rPr>
  </w:style>
  <w:style w:type="paragraph" w:styleId="ListNumber">
    <w:name w:val="List Number"/>
    <w:basedOn w:val="Normal"/>
    <w:uiPriority w:val="99"/>
    <w:unhideWhenUsed/>
    <w:rsid w:val="00CA0E71"/>
    <w:pPr>
      <w:numPr>
        <w:numId w:val="3"/>
      </w:numPr>
      <w:contextualSpacing/>
    </w:pPr>
  </w:style>
  <w:style w:type="character" w:styleId="SubtleEmphasis">
    <w:name w:val="Subtle Emphasis"/>
    <w:basedOn w:val="DefaultParagraphFont"/>
    <w:uiPriority w:val="19"/>
    <w:qFormat/>
    <w:rsid w:val="00B56312"/>
    <w:rPr>
      <w:rFonts w:ascii="Calibri" w:hAnsi="Calibri"/>
      <w:iCs/>
      <w:color w:val="808080"/>
    </w:rPr>
  </w:style>
  <w:style w:type="character" w:styleId="SubtleReference">
    <w:name w:val="Subtle Reference"/>
    <w:uiPriority w:val="31"/>
    <w:qFormat/>
    <w:rsid w:val="00CA0E71"/>
    <w:rPr>
      <w:color w:val="6D6D6D"/>
    </w:rPr>
  </w:style>
  <w:style w:type="table" w:styleId="TableGrid">
    <w:name w:val="Table Grid"/>
    <w:basedOn w:val="TableNormal"/>
    <w:uiPriority w:val="59"/>
    <w:rsid w:val="00D50CD2"/>
    <w:pPr>
      <w:spacing w:after="0" w:line="240" w:lineRule="auto"/>
    </w:pPr>
    <w:rPr>
      <w:rFonts w:ascii="PT Sans" w:hAnsi="PT San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etlightTableStyle">
    <w:name w:val="Netlight Table Style"/>
    <w:basedOn w:val="TableNormal"/>
    <w:uiPriority w:val="99"/>
    <w:rsid w:val="008C3102"/>
    <w:pPr>
      <w:spacing w:after="0" w:line="240" w:lineRule="auto"/>
      <w:contextualSpacing/>
    </w:pPr>
    <w:rPr>
      <w:rFonts w:ascii="Calibri" w:hAnsi="Calibri"/>
      <w:sz w:val="20"/>
    </w:rPr>
    <w:tblPr>
      <w:tblStyleRowBandSize w:val="1"/>
      <w:tblInd w:w="0" w:type="dxa"/>
      <w:tblBorders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28" w:type="dxa"/>
        <w:bottom w:w="28" w:type="dxa"/>
      </w:tcMar>
      <w:vAlign w:val="center"/>
    </w:tcPr>
    <w:tblStylePr w:type="firstRow">
      <w:rPr>
        <w:rFonts w:ascii="Calibri" w:hAnsi="Calibri"/>
        <w:b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</w:rPr>
      <w:tblPr/>
      <w:tcPr>
        <w:shd w:val="clear" w:color="auto" w:fill="37165D" w:themeFill="text2"/>
      </w:tcPr>
    </w:tblStylePr>
    <w:tblStylePr w:type="lastRow">
      <w:rPr>
        <w:b w:val="0"/>
        <w:color w:val="37165D" w:themeColor="accent1"/>
      </w:r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0A5841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300" w:line="30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Shading-Accent3">
    <w:name w:val="Light Shading Accent 3"/>
    <w:basedOn w:val="TableNormal"/>
    <w:uiPriority w:val="60"/>
    <w:rsid w:val="00D50CD2"/>
    <w:pPr>
      <w:spacing w:after="0" w:line="240" w:lineRule="auto"/>
    </w:pPr>
    <w:rPr>
      <w:color w:val="515151" w:themeColor="accent3" w:themeShade="BF"/>
    </w:rPr>
    <w:tblPr>
      <w:tblStyleRowBandSize w:val="1"/>
      <w:tblStyleColBandSize w:val="1"/>
      <w:tblInd w:w="0" w:type="dxa"/>
      <w:tblBorders>
        <w:top w:val="single" w:sz="8" w:space="0" w:color="6D6D6D" w:themeColor="accent3"/>
        <w:bottom w:val="single" w:sz="8" w:space="0" w:color="6D6D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D6D" w:themeColor="accent3"/>
          <w:left w:val="nil"/>
          <w:bottom w:val="single" w:sz="8" w:space="0" w:color="6D6D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D6D" w:themeColor="accent3"/>
          <w:left w:val="nil"/>
          <w:bottom w:val="single" w:sz="8" w:space="0" w:color="6D6D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AD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50CD2"/>
    <w:pPr>
      <w:spacing w:after="0" w:line="240" w:lineRule="auto"/>
    </w:pPr>
    <w:rPr>
      <w:color w:val="A1A1A1" w:themeColor="accent4" w:themeShade="BF"/>
    </w:rPr>
    <w:tblPr>
      <w:tblStyleRowBandSize w:val="1"/>
      <w:tblStyleColBandSize w:val="1"/>
      <w:tblInd w:w="0" w:type="dxa"/>
      <w:tblBorders>
        <w:top w:val="single" w:sz="8" w:space="0" w:color="D8D8D8" w:themeColor="accent4"/>
        <w:bottom w:val="single" w:sz="8" w:space="0" w:color="D8D8D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D8D8" w:themeColor="accent4"/>
          <w:left w:val="nil"/>
          <w:bottom w:val="single" w:sz="8" w:space="0" w:color="D8D8D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D8D8" w:themeColor="accent4"/>
          <w:left w:val="nil"/>
          <w:bottom w:val="single" w:sz="8" w:space="0" w:color="D8D8D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4" w:themeFillTint="3F"/>
      </w:tcPr>
    </w:tblStylePr>
  </w:style>
  <w:style w:type="paragraph" w:customStyle="1" w:styleId="BasicParagraph">
    <w:name w:val="[Basic Paragraph]"/>
    <w:basedOn w:val="Normal"/>
    <w:uiPriority w:val="99"/>
    <w:rsid w:val="00B357E8"/>
    <w:pPr>
      <w:widowControl w:val="0"/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</w:tabs>
      <w:autoSpaceDE w:val="0"/>
      <w:autoSpaceDN w:val="0"/>
      <w:adjustRightInd w:val="0"/>
      <w:spacing w:after="0" w:line="240" w:lineRule="atLeast"/>
      <w:jc w:val="left"/>
      <w:textAlignment w:val="center"/>
    </w:pPr>
    <w:rPr>
      <w:rFonts w:ascii="GranjonLTStd" w:eastAsiaTheme="minorHAnsi" w:hAnsi="GranjonLTStd" w:cs="GranjonLTStd"/>
      <w:color w:val="000000"/>
      <w:lang w:val="en-US" w:eastAsia="en-US"/>
    </w:rPr>
  </w:style>
  <w:style w:type="numbering" w:styleId="111111">
    <w:name w:val="Outline List 2"/>
    <w:basedOn w:val="NoList"/>
    <w:uiPriority w:val="99"/>
    <w:semiHidden/>
    <w:unhideWhenUsed/>
    <w:rsid w:val="00D25F3A"/>
    <w:pPr>
      <w:numPr>
        <w:numId w:val="4"/>
      </w:numPr>
    </w:pPr>
  </w:style>
  <w:style w:type="numbering" w:customStyle="1" w:styleId="Headings">
    <w:name w:val="Headings"/>
    <w:uiPriority w:val="99"/>
    <w:rsid w:val="009C018B"/>
    <w:pPr>
      <w:numPr>
        <w:numId w:val="18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2F56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F56"/>
    <w:rPr>
      <w:rFonts w:eastAsia="ヒラギノ角ゴ Pro W3" w:cs="Times New Roman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FB2F5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018B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left" w:pos="1100"/>
        <w:tab w:val="right" w:pos="8494"/>
      </w:tabs>
      <w:spacing w:after="100"/>
      <w:ind w:left="400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56"/>
    <w:rPr>
      <w:rFonts w:ascii="Tahoma" w:eastAsia="ヒラギノ角ゴ Pro W3" w:hAnsi="Tahoma" w:cs="Tahoma"/>
      <w:sz w:val="16"/>
      <w:szCs w:val="16"/>
      <w:lang w:eastAsia="sv-S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312"/>
    <w:pPr>
      <w:pBdr>
        <w:bottom w:val="single" w:sz="4" w:space="4" w:color="37165D" w:themeColor="accent1"/>
      </w:pBdr>
      <w:spacing w:before="200" w:after="280"/>
      <w:ind w:left="936" w:right="936"/>
    </w:pPr>
    <w:rPr>
      <w:b/>
      <w:bCs/>
      <w:i/>
      <w:iCs/>
      <w:color w:val="37165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312"/>
    <w:rPr>
      <w:rFonts w:eastAsia="ヒラギノ角ゴ Pro W3" w:cs="Times New Roman"/>
      <w:b/>
      <w:bCs/>
      <w:i/>
      <w:iCs/>
      <w:color w:val="37165D" w:themeColor="accent1"/>
      <w:sz w:val="20"/>
      <w:szCs w:val="20"/>
      <w:lang w:eastAsia="sv-SE"/>
    </w:rPr>
  </w:style>
  <w:style w:type="character" w:styleId="BookTitle">
    <w:name w:val="Book Title"/>
    <w:basedOn w:val="DefaultParagraphFont"/>
    <w:uiPriority w:val="33"/>
    <w:qFormat/>
    <w:rsid w:val="00B56312"/>
    <w:rPr>
      <w:b/>
      <w:bCs/>
      <w:smallCaps/>
      <w:spacing w:val="5"/>
    </w:rPr>
  </w:style>
  <w:style w:type="paragraph" w:customStyle="1" w:styleId="CoverPage">
    <w:name w:val="Cover Page"/>
    <w:basedOn w:val="Title"/>
    <w:link w:val="CoverPageChar"/>
    <w:qFormat/>
    <w:rsid w:val="00267430"/>
    <w:pPr>
      <w:spacing w:before="2960"/>
    </w:pPr>
  </w:style>
  <w:style w:type="character" w:customStyle="1" w:styleId="CoverPageChar">
    <w:name w:val="Cover Page Char"/>
    <w:basedOn w:val="TitleChar"/>
    <w:link w:val="CoverPage"/>
    <w:rsid w:val="00267430"/>
    <w:rPr>
      <w:rFonts w:ascii="Century Gothic" w:eastAsia="ヒラギノ角ゴ Pro W3" w:hAnsi="Century Gothic" w:cs="Times New Roman"/>
      <w:b/>
      <w:color w:val="37165D" w:themeColor="accent1"/>
      <w:spacing w:val="-17"/>
      <w:sz w:val="72"/>
      <w:szCs w:val="84"/>
      <w:lang w:val="en-US" w:eastAsia="sv-SE"/>
    </w:rPr>
  </w:style>
  <w:style w:type="numbering" w:customStyle="1" w:styleId="ListBullets">
    <w:name w:val="ListBullets"/>
    <w:uiPriority w:val="99"/>
    <w:rsid w:val="008D72F5"/>
    <w:pPr>
      <w:numPr>
        <w:numId w:val="25"/>
      </w:numPr>
    </w:pPr>
  </w:style>
  <w:style w:type="paragraph" w:styleId="ListBullet">
    <w:name w:val="List Bullet"/>
    <w:basedOn w:val="Normal"/>
    <w:uiPriority w:val="99"/>
    <w:unhideWhenUsed/>
    <w:rsid w:val="008D72F5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99"/>
    <w:unhideWhenUsed/>
    <w:rsid w:val="008D72F5"/>
    <w:pPr>
      <w:numPr>
        <w:ilvl w:val="1"/>
        <w:numId w:val="34"/>
      </w:numPr>
      <w:contextualSpacing/>
    </w:pPr>
  </w:style>
  <w:style w:type="paragraph" w:styleId="ListBullet3">
    <w:name w:val="List Bullet 3"/>
    <w:basedOn w:val="Normal"/>
    <w:uiPriority w:val="99"/>
    <w:unhideWhenUsed/>
    <w:rsid w:val="008D72F5"/>
    <w:pPr>
      <w:numPr>
        <w:ilvl w:val="2"/>
        <w:numId w:val="3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D72F5"/>
    <w:pPr>
      <w:numPr>
        <w:ilvl w:val="3"/>
        <w:numId w:val="3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D72F5"/>
    <w:pPr>
      <w:numPr>
        <w:ilvl w:val="4"/>
        <w:numId w:val="34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5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D0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D09"/>
    <w:rPr>
      <w:rFonts w:eastAsia="ヒラギノ角ゴ Pro W3" w:cs="Times New Roman"/>
      <w:sz w:val="20"/>
      <w:szCs w:val="20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D09"/>
    <w:rPr>
      <w:rFonts w:eastAsia="ヒラギノ角ゴ Pro W3" w:cs="Times New Roman"/>
      <w:b/>
      <w:bCs/>
      <w:sz w:val="20"/>
      <w:szCs w:val="20"/>
      <w:lang w:eastAsia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939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120" w:line="264" w:lineRule="auto"/>
      <w:jc w:val="both"/>
    </w:pPr>
    <w:rPr>
      <w:rFonts w:eastAsia="ヒラギノ角ゴ Pro W3" w:cs="Times New Roman"/>
      <w:sz w:val="20"/>
      <w:szCs w:val="20"/>
      <w:lang w:eastAsia="sv-SE"/>
    </w:rPr>
  </w:style>
  <w:style w:type="paragraph" w:styleId="Heading1">
    <w:name w:val="heading 1"/>
    <w:basedOn w:val="Title"/>
    <w:next w:val="Normal"/>
    <w:link w:val="Heading1Char"/>
    <w:uiPriority w:val="9"/>
    <w:qFormat/>
    <w:rsid w:val="006F5414"/>
    <w:pPr>
      <w:numPr>
        <w:numId w:val="20"/>
      </w:numPr>
      <w:spacing w:before="360" w:after="120" w:line="240" w:lineRule="auto"/>
      <w:ind w:left="431" w:hanging="431"/>
      <w:outlineLvl w:val="0"/>
    </w:pPr>
    <w:rPr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414"/>
    <w:pPr>
      <w:numPr>
        <w:ilvl w:val="1"/>
        <w:numId w:val="20"/>
      </w:numPr>
      <w:tabs>
        <w:tab w:val="clear" w:pos="709"/>
        <w:tab w:val="left" w:pos="851"/>
      </w:tabs>
      <w:spacing w:before="360" w:line="240" w:lineRule="auto"/>
      <w:jc w:val="left"/>
      <w:outlineLvl w:val="1"/>
    </w:pPr>
    <w:rPr>
      <w:rFonts w:ascii="Century Gothic" w:hAnsi="Century Gothic"/>
      <w:b/>
      <w:color w:val="37165D" w:themeColor="accent1"/>
      <w:spacing w:val="-11"/>
      <w:sz w:val="40"/>
      <w:szCs w:val="4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18B"/>
    <w:pPr>
      <w:numPr>
        <w:ilvl w:val="2"/>
        <w:numId w:val="20"/>
      </w:numPr>
      <w:tabs>
        <w:tab w:val="clear" w:pos="709"/>
        <w:tab w:val="left" w:pos="851"/>
      </w:tabs>
      <w:spacing w:before="320" w:after="60" w:line="240" w:lineRule="auto"/>
      <w:ind w:right="278"/>
      <w:jc w:val="left"/>
      <w:outlineLvl w:val="2"/>
    </w:pPr>
    <w:rPr>
      <w:rFonts w:ascii="Century Gothic" w:hAnsi="Century Gothic"/>
      <w:b/>
      <w:caps/>
      <w:color w:val="37165D" w:themeColor="accent1"/>
      <w:sz w:val="28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24B"/>
    <w:pPr>
      <w:spacing w:before="240" w:line="240" w:lineRule="auto"/>
      <w:ind w:right="278"/>
      <w:jc w:val="left"/>
      <w:outlineLvl w:val="3"/>
    </w:pPr>
    <w:rPr>
      <w:rFonts w:ascii="Century Gothic" w:hAnsi="Century Gothic"/>
      <w:b/>
      <w:caps/>
      <w:color w:val="CC9933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24B"/>
    <w:pPr>
      <w:spacing w:before="240" w:line="240" w:lineRule="auto"/>
      <w:jc w:val="left"/>
      <w:outlineLvl w:val="4"/>
    </w:pPr>
    <w:rPr>
      <w:rFonts w:ascii="Century Gothic" w:hAnsi="Century Gothic"/>
      <w:b/>
      <w:caps/>
      <w:color w:val="6D6D6D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CA0E71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E71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E71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E71"/>
    <w:pPr>
      <w:numPr>
        <w:ilvl w:val="8"/>
        <w:numId w:val="1"/>
      </w:numPr>
      <w:spacing w:before="240" w:after="60"/>
      <w:outlineLvl w:val="8"/>
    </w:pPr>
    <w:rPr>
      <w:rFonts w:ascii="TeXGyreAdventor" w:eastAsia="Times New Roman" w:hAnsi="TeXGyreAdventor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414"/>
    <w:rPr>
      <w:rFonts w:ascii="Century Gothic" w:eastAsia="ヒラギノ角ゴ Pro W3" w:hAnsi="Century Gothic" w:cs="Times New Roman"/>
      <w:b/>
      <w:color w:val="37165D" w:themeColor="accent1"/>
      <w:spacing w:val="-17"/>
      <w:sz w:val="52"/>
      <w:szCs w:val="84"/>
      <w:lang w:val="en-US"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6F5414"/>
    <w:rPr>
      <w:rFonts w:ascii="Century Gothic" w:eastAsia="ヒラギノ角ゴ Pro W3" w:hAnsi="Century Gothic" w:cs="Times New Roman"/>
      <w:b/>
      <w:color w:val="37165D" w:themeColor="accent1"/>
      <w:spacing w:val="-11"/>
      <w:sz w:val="40"/>
      <w:szCs w:val="40"/>
      <w:lang w:val="en-US"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9C018B"/>
    <w:rPr>
      <w:rFonts w:ascii="Century Gothic" w:eastAsia="ヒラギノ角ゴ Pro W3" w:hAnsi="Century Gothic" w:cs="Times New Roman"/>
      <w:b/>
      <w:caps/>
      <w:color w:val="37165D" w:themeColor="accent1"/>
      <w:sz w:val="28"/>
      <w:szCs w:val="32"/>
      <w:lang w:val="en-US"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97624B"/>
    <w:rPr>
      <w:rFonts w:ascii="Century Gothic" w:eastAsia="ヒラギノ角ゴ Pro W3" w:hAnsi="Century Gothic" w:cs="Times New Roman"/>
      <w:b/>
      <w:caps/>
      <w:color w:val="CC9933"/>
      <w:sz w:val="24"/>
      <w:szCs w:val="24"/>
      <w:lang w:val="en-US" w:eastAsia="sv-SE"/>
    </w:rPr>
  </w:style>
  <w:style w:type="character" w:customStyle="1" w:styleId="Heading5Char">
    <w:name w:val="Heading 5 Char"/>
    <w:basedOn w:val="DefaultParagraphFont"/>
    <w:link w:val="Heading5"/>
    <w:uiPriority w:val="9"/>
    <w:rsid w:val="0097624B"/>
    <w:rPr>
      <w:rFonts w:ascii="Century Gothic" w:eastAsia="ヒラギノ角ゴ Pro W3" w:hAnsi="Century Gothic" w:cs="Times New Roman"/>
      <w:b/>
      <w:caps/>
      <w:color w:val="6D6D6D"/>
      <w:sz w:val="24"/>
      <w:szCs w:val="24"/>
      <w:lang w:val="en-US" w:eastAsia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E71"/>
    <w:rPr>
      <w:rFonts w:ascii="PT Serif" w:eastAsia="Times New Roman" w:hAnsi="PT Serif" w:cs="Times New Roman"/>
      <w:b/>
      <w:bCs/>
      <w:color w:val="111111"/>
      <w:sz w:val="20"/>
      <w:lang w:eastAsia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E71"/>
    <w:rPr>
      <w:rFonts w:ascii="PT Serif" w:eastAsia="Times New Roman" w:hAnsi="PT Serif" w:cs="Times New Roman"/>
      <w:color w:val="111111"/>
      <w:sz w:val="24"/>
      <w:szCs w:val="24"/>
      <w:lang w:eastAsia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E71"/>
    <w:rPr>
      <w:rFonts w:ascii="PT Serif" w:eastAsia="Times New Roman" w:hAnsi="PT Serif" w:cs="Times New Roman"/>
      <w:i/>
      <w:iCs/>
      <w:color w:val="111111"/>
      <w:sz w:val="24"/>
      <w:szCs w:val="24"/>
      <w:lang w:eastAsia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E71"/>
    <w:rPr>
      <w:rFonts w:ascii="TeXGyreAdventor" w:eastAsia="Times New Roman" w:hAnsi="TeXGyreAdventor" w:cs="Times New Roman"/>
      <w:color w:val="111111"/>
      <w:sz w:val="20"/>
      <w:lang w:eastAsia="sv-SE"/>
    </w:rPr>
  </w:style>
  <w:style w:type="paragraph" w:styleId="Title">
    <w:name w:val="Title"/>
    <w:basedOn w:val="Normal"/>
    <w:next w:val="Normal"/>
    <w:link w:val="TitleChar"/>
    <w:qFormat/>
    <w:rsid w:val="00BD0076"/>
    <w:pPr>
      <w:spacing w:before="160" w:after="160" w:line="1360" w:lineRule="exact"/>
      <w:jc w:val="left"/>
    </w:pPr>
    <w:rPr>
      <w:rFonts w:ascii="Century Gothic" w:hAnsi="Century Gothic"/>
      <w:b/>
      <w:color w:val="37165D" w:themeColor="accent1"/>
      <w:spacing w:val="-17"/>
      <w:sz w:val="72"/>
      <w:szCs w:val="84"/>
      <w:lang w:val="en-US"/>
    </w:rPr>
  </w:style>
  <w:style w:type="character" w:customStyle="1" w:styleId="TitleChar">
    <w:name w:val="Title Char"/>
    <w:basedOn w:val="DefaultParagraphFont"/>
    <w:link w:val="Title"/>
    <w:rsid w:val="00BD0076"/>
    <w:rPr>
      <w:rFonts w:ascii="Century Gothic" w:eastAsia="ヒラギノ角ゴ Pro W3" w:hAnsi="Century Gothic" w:cs="Times New Roman"/>
      <w:b/>
      <w:color w:val="37165D" w:themeColor="accent1"/>
      <w:spacing w:val="-17"/>
      <w:sz w:val="72"/>
      <w:szCs w:val="84"/>
      <w:lang w:val="en-US" w:eastAsia="sv-SE"/>
    </w:rPr>
  </w:style>
  <w:style w:type="paragraph" w:customStyle="1" w:styleId="Introduction">
    <w:name w:val="Introduction"/>
    <w:qFormat/>
    <w:rsid w:val="00B56312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300" w:line="226" w:lineRule="auto"/>
    </w:pPr>
    <w:rPr>
      <w:rFonts w:ascii="Calibri" w:eastAsia="ヒラギノ角ゴ Pro W3" w:hAnsi="Calibri" w:cs="Times New Roman"/>
      <w:color w:val="6D6D6D"/>
      <w:spacing w:val="-6"/>
      <w:sz w:val="24"/>
      <w:szCs w:val="24"/>
      <w:lang w:val="en-US" w:eastAsia="sv-SE"/>
    </w:rPr>
  </w:style>
  <w:style w:type="paragraph" w:styleId="Subtitle">
    <w:name w:val="Subtitle"/>
    <w:basedOn w:val="Introduction"/>
    <w:next w:val="Normal"/>
    <w:link w:val="SubtitleChar"/>
    <w:uiPriority w:val="11"/>
    <w:qFormat/>
    <w:rsid w:val="00CA0E71"/>
  </w:style>
  <w:style w:type="character" w:customStyle="1" w:styleId="SubtitleChar">
    <w:name w:val="Subtitle Char"/>
    <w:basedOn w:val="DefaultParagraphFont"/>
    <w:link w:val="Subtitle"/>
    <w:uiPriority w:val="11"/>
    <w:rsid w:val="00CA0E71"/>
    <w:rPr>
      <w:rFonts w:ascii="PT Sans" w:eastAsia="ヒラギノ角ゴ Pro W3" w:hAnsi="PT Sans" w:cs="Times New Roman"/>
      <w:color w:val="6D6D6D"/>
      <w:spacing w:val="-6"/>
      <w:sz w:val="24"/>
      <w:szCs w:val="24"/>
      <w:lang w:val="en-US"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018B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left" w:pos="400"/>
        <w:tab w:val="right" w:leader="dot" w:pos="9062"/>
      </w:tabs>
      <w:spacing w:before="360" w:after="100"/>
      <w:ind w:right="278"/>
    </w:pPr>
    <w:rPr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018B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right" w:leader="dot" w:pos="9062"/>
      </w:tabs>
      <w:spacing w:after="0"/>
      <w:ind w:left="340" w:right="278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sid w:val="00CA0E71"/>
    <w:rPr>
      <w:color w:val="CC9933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0524D"/>
    <w:pPr>
      <w:keepNext/>
      <w:keepLines/>
      <w:numPr>
        <w:numId w:val="0"/>
      </w:numPr>
      <w:spacing w:before="480" w:line="276" w:lineRule="auto"/>
      <w:outlineLvl w:val="9"/>
    </w:pPr>
    <w:rPr>
      <w:rFonts w:eastAsia="Times New Roman"/>
      <w:bCs/>
      <w:spacing w:val="0"/>
      <w:sz w:val="48"/>
      <w:szCs w:val="28"/>
      <w:lang w:eastAsia="en-US"/>
    </w:rPr>
  </w:style>
  <w:style w:type="paragraph" w:styleId="Header">
    <w:name w:val="header"/>
    <w:basedOn w:val="Footer"/>
    <w:link w:val="HeaderChar"/>
    <w:uiPriority w:val="99"/>
    <w:unhideWhenUsed/>
    <w:rsid w:val="00CA0E71"/>
    <w:rPr>
      <w:color w:val="0E0E0E"/>
    </w:rPr>
  </w:style>
  <w:style w:type="character" w:customStyle="1" w:styleId="HeaderChar">
    <w:name w:val="Header Char"/>
    <w:basedOn w:val="DefaultParagraphFont"/>
    <w:link w:val="Header"/>
    <w:uiPriority w:val="99"/>
    <w:rsid w:val="00CA0E71"/>
    <w:rPr>
      <w:rFonts w:ascii="TeXGyreAdventor" w:eastAsia="ヒラギノ角ゴ Pro W3" w:hAnsi="TeXGyreAdventor" w:cs="Times New Roman"/>
      <w:b/>
      <w:caps/>
      <w:color w:val="0E0E0E"/>
      <w:spacing w:val="10"/>
      <w:sz w:val="16"/>
      <w:szCs w:val="16"/>
      <w:lang w:eastAsia="sv-SE"/>
    </w:rPr>
  </w:style>
  <w:style w:type="paragraph" w:styleId="Footer">
    <w:name w:val="footer"/>
    <w:basedOn w:val="Normal"/>
    <w:link w:val="FooterChar"/>
    <w:uiPriority w:val="99"/>
    <w:unhideWhenUsed/>
    <w:qFormat/>
    <w:rsid w:val="00B56312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right" w:pos="9632"/>
      </w:tabs>
      <w:spacing w:after="0" w:line="240" w:lineRule="auto"/>
    </w:pPr>
    <w:rPr>
      <w:rFonts w:ascii="Calibri" w:hAnsi="Calibri"/>
      <w:b/>
      <w:caps/>
      <w:color w:val="FFFFFF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56312"/>
    <w:rPr>
      <w:rFonts w:ascii="Calibri" w:eastAsia="ヒラギノ角ゴ Pro W3" w:hAnsi="Calibri" w:cs="Times New Roman"/>
      <w:b/>
      <w:caps/>
      <w:color w:val="FFFFFF"/>
      <w:spacing w:val="10"/>
      <w:sz w:val="16"/>
      <w:szCs w:val="16"/>
      <w:lang w:eastAsia="sv-SE"/>
    </w:rPr>
  </w:style>
  <w:style w:type="character" w:styleId="IntenseEmphasis">
    <w:name w:val="Intense Emphasis"/>
    <w:basedOn w:val="DefaultParagraphFont"/>
    <w:uiPriority w:val="21"/>
    <w:qFormat/>
    <w:rsid w:val="00CA0E71"/>
    <w:rPr>
      <w:bCs/>
      <w:i/>
      <w:iCs/>
      <w:color w:val="CC9933"/>
    </w:rPr>
  </w:style>
  <w:style w:type="character" w:styleId="Emphasis">
    <w:name w:val="Emphasis"/>
    <w:basedOn w:val="DefaultParagraphFont"/>
    <w:uiPriority w:val="20"/>
    <w:qFormat/>
    <w:rsid w:val="00CA0E71"/>
    <w:rPr>
      <w:iCs/>
      <w:color w:val="CC9933"/>
    </w:rPr>
  </w:style>
  <w:style w:type="paragraph" w:styleId="ListParagraph">
    <w:name w:val="List Paragraph"/>
    <w:basedOn w:val="Normal"/>
    <w:uiPriority w:val="34"/>
    <w:qFormat/>
    <w:rsid w:val="00D5425C"/>
    <w:pPr>
      <w:numPr>
        <w:numId w:val="2"/>
      </w:numPr>
      <w:contextualSpacing/>
      <w:jc w:val="left"/>
    </w:pPr>
    <w:rPr>
      <w:rFonts w:ascii="Constantia" w:hAnsi="Constantia"/>
    </w:rPr>
  </w:style>
  <w:style w:type="paragraph" w:styleId="Caption">
    <w:name w:val="caption"/>
    <w:basedOn w:val="Normal"/>
    <w:next w:val="Normal"/>
    <w:link w:val="CaptionChar"/>
    <w:uiPriority w:val="99"/>
    <w:qFormat/>
    <w:rsid w:val="00CA0E71"/>
    <w:pPr>
      <w:keepNext/>
      <w:jc w:val="left"/>
    </w:pPr>
    <w:rPr>
      <w:b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CA0E71"/>
    <w:rPr>
      <w:rFonts w:ascii="PT Serif" w:eastAsia="ヒラギノ角ゴ Pro W3" w:hAnsi="PT Serif" w:cs="Times New Roman"/>
      <w:b/>
      <w:color w:val="111111"/>
      <w:sz w:val="20"/>
      <w:szCs w:val="20"/>
      <w:lang w:eastAsia="sv-SE"/>
    </w:rPr>
  </w:style>
  <w:style w:type="paragraph" w:styleId="ListNumber">
    <w:name w:val="List Number"/>
    <w:basedOn w:val="Normal"/>
    <w:uiPriority w:val="99"/>
    <w:unhideWhenUsed/>
    <w:rsid w:val="00CA0E71"/>
    <w:pPr>
      <w:numPr>
        <w:numId w:val="3"/>
      </w:numPr>
      <w:contextualSpacing/>
    </w:pPr>
  </w:style>
  <w:style w:type="character" w:styleId="SubtleEmphasis">
    <w:name w:val="Subtle Emphasis"/>
    <w:basedOn w:val="DefaultParagraphFont"/>
    <w:uiPriority w:val="19"/>
    <w:qFormat/>
    <w:rsid w:val="00B56312"/>
    <w:rPr>
      <w:rFonts w:ascii="Calibri" w:hAnsi="Calibri"/>
      <w:iCs/>
      <w:color w:val="808080"/>
    </w:rPr>
  </w:style>
  <w:style w:type="character" w:styleId="SubtleReference">
    <w:name w:val="Subtle Reference"/>
    <w:uiPriority w:val="31"/>
    <w:qFormat/>
    <w:rsid w:val="00CA0E71"/>
    <w:rPr>
      <w:color w:val="6D6D6D"/>
    </w:rPr>
  </w:style>
  <w:style w:type="table" w:styleId="TableGrid">
    <w:name w:val="Table Grid"/>
    <w:basedOn w:val="TableNormal"/>
    <w:uiPriority w:val="59"/>
    <w:rsid w:val="00D50CD2"/>
    <w:pPr>
      <w:spacing w:after="0" w:line="240" w:lineRule="auto"/>
    </w:pPr>
    <w:rPr>
      <w:rFonts w:ascii="PT Sans" w:hAnsi="PT San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etlightTableStyle">
    <w:name w:val="Netlight Table Style"/>
    <w:basedOn w:val="TableNormal"/>
    <w:uiPriority w:val="99"/>
    <w:rsid w:val="008C3102"/>
    <w:pPr>
      <w:spacing w:after="0" w:line="240" w:lineRule="auto"/>
      <w:contextualSpacing/>
    </w:pPr>
    <w:rPr>
      <w:rFonts w:ascii="Calibri" w:hAnsi="Calibri"/>
      <w:sz w:val="20"/>
    </w:rPr>
    <w:tblPr>
      <w:tblStyleRowBandSize w:val="1"/>
      <w:tblInd w:w="0" w:type="dxa"/>
      <w:tblBorders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28" w:type="dxa"/>
        <w:bottom w:w="28" w:type="dxa"/>
      </w:tcMar>
      <w:vAlign w:val="center"/>
    </w:tcPr>
    <w:tblStylePr w:type="firstRow">
      <w:rPr>
        <w:rFonts w:ascii="Calibri" w:hAnsi="Calibri"/>
        <w:b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</w:rPr>
      <w:tblPr/>
      <w:tcPr>
        <w:shd w:val="clear" w:color="auto" w:fill="37165D" w:themeFill="text2"/>
      </w:tcPr>
    </w:tblStylePr>
    <w:tblStylePr w:type="lastRow">
      <w:rPr>
        <w:b w:val="0"/>
        <w:color w:val="37165D" w:themeColor="accent1"/>
      </w:r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0A5841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after="300" w:line="30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Shading-Accent3">
    <w:name w:val="Light Shading Accent 3"/>
    <w:basedOn w:val="TableNormal"/>
    <w:uiPriority w:val="60"/>
    <w:rsid w:val="00D50CD2"/>
    <w:pPr>
      <w:spacing w:after="0" w:line="240" w:lineRule="auto"/>
    </w:pPr>
    <w:rPr>
      <w:color w:val="515151" w:themeColor="accent3" w:themeShade="BF"/>
    </w:rPr>
    <w:tblPr>
      <w:tblStyleRowBandSize w:val="1"/>
      <w:tblStyleColBandSize w:val="1"/>
      <w:tblInd w:w="0" w:type="dxa"/>
      <w:tblBorders>
        <w:top w:val="single" w:sz="8" w:space="0" w:color="6D6D6D" w:themeColor="accent3"/>
        <w:bottom w:val="single" w:sz="8" w:space="0" w:color="6D6D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D6D" w:themeColor="accent3"/>
          <w:left w:val="nil"/>
          <w:bottom w:val="single" w:sz="8" w:space="0" w:color="6D6D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D6D" w:themeColor="accent3"/>
          <w:left w:val="nil"/>
          <w:bottom w:val="single" w:sz="8" w:space="0" w:color="6D6D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AD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50CD2"/>
    <w:pPr>
      <w:spacing w:after="0" w:line="240" w:lineRule="auto"/>
    </w:pPr>
    <w:rPr>
      <w:color w:val="A1A1A1" w:themeColor="accent4" w:themeShade="BF"/>
    </w:rPr>
    <w:tblPr>
      <w:tblStyleRowBandSize w:val="1"/>
      <w:tblStyleColBandSize w:val="1"/>
      <w:tblInd w:w="0" w:type="dxa"/>
      <w:tblBorders>
        <w:top w:val="single" w:sz="8" w:space="0" w:color="D8D8D8" w:themeColor="accent4"/>
        <w:bottom w:val="single" w:sz="8" w:space="0" w:color="D8D8D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D8D8" w:themeColor="accent4"/>
          <w:left w:val="nil"/>
          <w:bottom w:val="single" w:sz="8" w:space="0" w:color="D8D8D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D8D8" w:themeColor="accent4"/>
          <w:left w:val="nil"/>
          <w:bottom w:val="single" w:sz="8" w:space="0" w:color="D8D8D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4" w:themeFillTint="3F"/>
      </w:tcPr>
    </w:tblStylePr>
  </w:style>
  <w:style w:type="paragraph" w:customStyle="1" w:styleId="BasicParagraph">
    <w:name w:val="[Basic Paragraph]"/>
    <w:basedOn w:val="Normal"/>
    <w:uiPriority w:val="99"/>
    <w:rsid w:val="00B357E8"/>
    <w:pPr>
      <w:widowControl w:val="0"/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</w:tabs>
      <w:autoSpaceDE w:val="0"/>
      <w:autoSpaceDN w:val="0"/>
      <w:adjustRightInd w:val="0"/>
      <w:spacing w:after="0" w:line="240" w:lineRule="atLeast"/>
      <w:jc w:val="left"/>
      <w:textAlignment w:val="center"/>
    </w:pPr>
    <w:rPr>
      <w:rFonts w:ascii="GranjonLTStd" w:eastAsiaTheme="minorHAnsi" w:hAnsi="GranjonLTStd" w:cs="GranjonLTStd"/>
      <w:color w:val="000000"/>
      <w:lang w:val="en-US" w:eastAsia="en-US"/>
    </w:rPr>
  </w:style>
  <w:style w:type="numbering" w:styleId="111111">
    <w:name w:val="Outline List 2"/>
    <w:basedOn w:val="NoList"/>
    <w:uiPriority w:val="99"/>
    <w:semiHidden/>
    <w:unhideWhenUsed/>
    <w:rsid w:val="00D25F3A"/>
    <w:pPr>
      <w:numPr>
        <w:numId w:val="4"/>
      </w:numPr>
    </w:pPr>
  </w:style>
  <w:style w:type="numbering" w:customStyle="1" w:styleId="Headings">
    <w:name w:val="Headings"/>
    <w:uiPriority w:val="99"/>
    <w:rsid w:val="009C018B"/>
    <w:pPr>
      <w:numPr>
        <w:numId w:val="18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2F56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F56"/>
    <w:rPr>
      <w:rFonts w:eastAsia="ヒラギノ角ゴ Pro W3" w:cs="Times New Roman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FB2F5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018B"/>
    <w:pPr>
      <w:tabs>
        <w:tab w:val="clear" w:pos="709"/>
        <w:tab w:val="clear" w:pos="1417"/>
        <w:tab w:val="clear" w:pos="2126"/>
        <w:tab w:val="clear" w:pos="2835"/>
        <w:tab w:val="clear" w:pos="3543"/>
        <w:tab w:val="clear" w:pos="4252"/>
        <w:tab w:val="clear" w:pos="4961"/>
        <w:tab w:val="clear" w:pos="5669"/>
        <w:tab w:val="clear" w:pos="6378"/>
        <w:tab w:val="clear" w:pos="7087"/>
        <w:tab w:val="clear" w:pos="7795"/>
        <w:tab w:val="clear" w:pos="8504"/>
        <w:tab w:val="clear" w:pos="9213"/>
        <w:tab w:val="left" w:pos="1100"/>
        <w:tab w:val="right" w:pos="8494"/>
      </w:tabs>
      <w:spacing w:after="100"/>
      <w:ind w:left="400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F56"/>
    <w:rPr>
      <w:rFonts w:ascii="Tahoma" w:eastAsia="ヒラギノ角ゴ Pro W3" w:hAnsi="Tahoma" w:cs="Tahoma"/>
      <w:sz w:val="16"/>
      <w:szCs w:val="16"/>
      <w:lang w:eastAsia="sv-S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312"/>
    <w:pPr>
      <w:pBdr>
        <w:bottom w:val="single" w:sz="4" w:space="4" w:color="37165D" w:themeColor="accent1"/>
      </w:pBdr>
      <w:spacing w:before="200" w:after="280"/>
      <w:ind w:left="936" w:right="936"/>
    </w:pPr>
    <w:rPr>
      <w:b/>
      <w:bCs/>
      <w:i/>
      <w:iCs/>
      <w:color w:val="37165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312"/>
    <w:rPr>
      <w:rFonts w:eastAsia="ヒラギノ角ゴ Pro W3" w:cs="Times New Roman"/>
      <w:b/>
      <w:bCs/>
      <w:i/>
      <w:iCs/>
      <w:color w:val="37165D" w:themeColor="accent1"/>
      <w:sz w:val="20"/>
      <w:szCs w:val="20"/>
      <w:lang w:eastAsia="sv-SE"/>
    </w:rPr>
  </w:style>
  <w:style w:type="character" w:styleId="BookTitle">
    <w:name w:val="Book Title"/>
    <w:basedOn w:val="DefaultParagraphFont"/>
    <w:uiPriority w:val="33"/>
    <w:qFormat/>
    <w:rsid w:val="00B56312"/>
    <w:rPr>
      <w:b/>
      <w:bCs/>
      <w:smallCaps/>
      <w:spacing w:val="5"/>
    </w:rPr>
  </w:style>
  <w:style w:type="paragraph" w:customStyle="1" w:styleId="CoverPage">
    <w:name w:val="Cover Page"/>
    <w:basedOn w:val="Title"/>
    <w:link w:val="CoverPageChar"/>
    <w:qFormat/>
    <w:rsid w:val="00267430"/>
    <w:pPr>
      <w:spacing w:before="2960"/>
    </w:pPr>
  </w:style>
  <w:style w:type="character" w:customStyle="1" w:styleId="CoverPageChar">
    <w:name w:val="Cover Page Char"/>
    <w:basedOn w:val="TitleChar"/>
    <w:link w:val="CoverPage"/>
    <w:rsid w:val="00267430"/>
    <w:rPr>
      <w:rFonts w:ascii="Century Gothic" w:eastAsia="ヒラギノ角ゴ Pro W3" w:hAnsi="Century Gothic" w:cs="Times New Roman"/>
      <w:b/>
      <w:color w:val="37165D" w:themeColor="accent1"/>
      <w:spacing w:val="-17"/>
      <w:sz w:val="72"/>
      <w:szCs w:val="84"/>
      <w:lang w:val="en-US" w:eastAsia="sv-SE"/>
    </w:rPr>
  </w:style>
  <w:style w:type="numbering" w:customStyle="1" w:styleId="ListBullets">
    <w:name w:val="ListBullets"/>
    <w:uiPriority w:val="99"/>
    <w:rsid w:val="008D72F5"/>
    <w:pPr>
      <w:numPr>
        <w:numId w:val="25"/>
      </w:numPr>
    </w:pPr>
  </w:style>
  <w:style w:type="paragraph" w:styleId="ListBullet">
    <w:name w:val="List Bullet"/>
    <w:basedOn w:val="Normal"/>
    <w:uiPriority w:val="99"/>
    <w:unhideWhenUsed/>
    <w:rsid w:val="008D72F5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99"/>
    <w:unhideWhenUsed/>
    <w:rsid w:val="008D72F5"/>
    <w:pPr>
      <w:numPr>
        <w:ilvl w:val="1"/>
        <w:numId w:val="34"/>
      </w:numPr>
      <w:contextualSpacing/>
    </w:pPr>
  </w:style>
  <w:style w:type="paragraph" w:styleId="ListBullet3">
    <w:name w:val="List Bullet 3"/>
    <w:basedOn w:val="Normal"/>
    <w:uiPriority w:val="99"/>
    <w:unhideWhenUsed/>
    <w:rsid w:val="008D72F5"/>
    <w:pPr>
      <w:numPr>
        <w:ilvl w:val="2"/>
        <w:numId w:val="3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D72F5"/>
    <w:pPr>
      <w:numPr>
        <w:ilvl w:val="3"/>
        <w:numId w:val="3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D72F5"/>
    <w:pPr>
      <w:numPr>
        <w:ilvl w:val="4"/>
        <w:numId w:val="34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5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D0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D09"/>
    <w:rPr>
      <w:rFonts w:eastAsia="ヒラギノ角ゴ Pro W3" w:cs="Times New Roman"/>
      <w:sz w:val="20"/>
      <w:szCs w:val="20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D09"/>
    <w:rPr>
      <w:rFonts w:eastAsia="ヒラギノ角ゴ Pro W3" w:cs="Times New Roman"/>
      <w:b/>
      <w:bCs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5" Type="http://schemas.microsoft.com/office/2011/relationships/commentsExtended" Target="commentsExtended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ffer\Dropbox\Public\Netlight\branding\mallar%201205\NetlightWord.dotx" TargetMode="External"/></Relationships>
</file>

<file path=word/theme/theme1.xml><?xml version="1.0" encoding="utf-8"?>
<a:theme xmlns:a="http://schemas.openxmlformats.org/drawingml/2006/main" name="Office-tema">
  <a:themeElements>
    <a:clrScheme name="Netlight">
      <a:dk1>
        <a:sysClr val="windowText" lastClr="000000"/>
      </a:dk1>
      <a:lt1>
        <a:sysClr val="window" lastClr="FFFFFF"/>
      </a:lt1>
      <a:dk2>
        <a:srgbClr val="37165D"/>
      </a:dk2>
      <a:lt2>
        <a:srgbClr val="6D6D6D"/>
      </a:lt2>
      <a:accent1>
        <a:srgbClr val="37165D"/>
      </a:accent1>
      <a:accent2>
        <a:srgbClr val="CC9933"/>
      </a:accent2>
      <a:accent3>
        <a:srgbClr val="6D6D6D"/>
      </a:accent3>
      <a:accent4>
        <a:srgbClr val="D8D8D8"/>
      </a:accent4>
      <a:accent5>
        <a:srgbClr val="FFFFFF"/>
      </a:accent5>
      <a:accent6>
        <a:srgbClr val="37165D"/>
      </a:accent6>
      <a:hlink>
        <a:srgbClr val="CC9933"/>
      </a:hlink>
      <a:folHlink>
        <a:srgbClr val="37165D"/>
      </a:folHlink>
    </a:clrScheme>
    <a:fontScheme name="Custom 1">
      <a:majorFont>
        <a:latin typeface="Century Gothic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2C105-11DC-0545-8328-D7AAB020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\Users\Christoffer\Dropbox\Public\Netlight\branding\mallar 1205\NetlightWord.dotx</Template>
  <TotalTime>0</TotalTime>
  <Pages>3</Pages>
  <Words>412</Words>
  <Characters>2350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Pettersson</dc:creator>
  <cp:lastModifiedBy>Eric Leijonmarck</cp:lastModifiedBy>
  <cp:revision>2</cp:revision>
  <cp:lastPrinted>2012-05-14T15:06:00Z</cp:lastPrinted>
  <dcterms:created xsi:type="dcterms:W3CDTF">2014-11-19T16:51:00Z</dcterms:created>
  <dcterms:modified xsi:type="dcterms:W3CDTF">2014-11-19T16:51:00Z</dcterms:modified>
</cp:coreProperties>
</file>